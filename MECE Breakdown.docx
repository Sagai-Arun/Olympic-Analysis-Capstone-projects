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F8415" w14:textId="3B9764D1" w:rsidR="001273C1" w:rsidRDefault="00000000" w:rsidP="00E0401F">
      <w:pPr>
        <w:pStyle w:val="Title"/>
      </w:pPr>
      <w:sdt>
        <w:sdtPr>
          <w:id w:val="-1675106444"/>
          <w:placeholder>
            <w:docPart w:val="B5A1840065FE4A689D0D4F93B20EEB81"/>
          </w:placeholder>
          <w15:appearance w15:val="hidden"/>
        </w:sdtPr>
        <w:sdtContent>
          <w:r w:rsidR="000756C8" w:rsidRPr="0049072B">
            <w:rPr>
              <w:bCs/>
            </w:rPr>
            <w:t>MECE Breakdown</w:t>
          </w:r>
          <w:r w:rsidR="000756C8">
            <w:rPr>
              <w:bCs/>
            </w:rPr>
            <w:t xml:space="preserve"> of</w:t>
          </w:r>
          <w:r w:rsidR="000756C8" w:rsidRPr="0049072B">
            <w:rPr>
              <w:bCs/>
            </w:rPr>
            <w:t xml:space="preserve"> </w:t>
          </w:r>
        </w:sdtContent>
      </w:sdt>
    </w:p>
    <w:p w14:paraId="107AF0D9" w14:textId="0A2C5976" w:rsidR="00E0401F" w:rsidRPr="00E0401F" w:rsidRDefault="00000000" w:rsidP="00E0401F">
      <w:pPr>
        <w:pStyle w:val="Title"/>
      </w:pPr>
      <w:sdt>
        <w:sdtPr>
          <w:id w:val="1862847750"/>
          <w:placeholder>
            <w:docPart w:val="DF02C916A96D4D63BF92AFAB725E5F56"/>
          </w:placeholder>
          <w15:appearance w15:val="hidden"/>
        </w:sdtPr>
        <w:sdtContent>
          <w:r w:rsidR="000756C8" w:rsidRPr="0049072B">
            <w:rPr>
              <w:bCs/>
            </w:rPr>
            <w:t>the Olympic Games Analysis</w:t>
          </w:r>
        </w:sdtContent>
      </w:sdt>
      <w:r w:rsidR="00E0401F" w:rsidRPr="00E0401F">
        <w:t xml:space="preserve"> </w:t>
      </w:r>
    </w:p>
    <w:p w14:paraId="577678CA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6541455" wp14:editId="239C3FC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253365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33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FA81" id="Rectangle 68" o:spid="_x0000_s1026" alt="&quot;&quot;" style="position:absolute;margin-left:560.8pt;margin-top:0;width:612pt;height:199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7704D3EB" w14:textId="2CDEBCC1" w:rsidR="005140CB" w:rsidRPr="000B112D" w:rsidRDefault="005750DE" w:rsidP="000B112D">
      <w:pPr>
        <w:pStyle w:val="Subtitle"/>
      </w:pPr>
      <w:r w:rsidRPr="0049072B">
        <w:rPr>
          <w:b/>
          <w:bCs/>
        </w:rPr>
        <w:t>the Olympic Games Analysis</w:t>
      </w:r>
    </w:p>
    <w:tbl>
      <w:tblPr>
        <w:tblStyle w:val="TipTable"/>
        <w:tblW w:w="5000" w:type="pct"/>
        <w:jc w:val="center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85761F" w14:paraId="67736F35" w14:textId="77777777" w:rsidTr="00E04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0F42C5DA" w14:textId="77777777" w:rsidR="0085761F" w:rsidRDefault="003C0DAF" w:rsidP="00E0401F">
            <w:pPr>
              <w:spacing w:after="180" w:line="288" w:lineRule="auto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2A598A4F" wp14:editId="481BBF95">
                  <wp:extent cx="285316" cy="285316"/>
                  <wp:effectExtent l="0" t="0" r="0" b="0"/>
                  <wp:docPr id="69" name="Graphic 69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0FACE9D4" w14:textId="4DCE9CF6" w:rsidR="0085761F" w:rsidRPr="005750DE" w:rsidRDefault="005750DE" w:rsidP="00E040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50DE">
              <w:rPr>
                <w:sz w:val="22"/>
                <w:szCs w:val="22"/>
              </w:rPr>
              <w:t>The Olympic Games Analysis Project uses the MECE framework to explore historical data, uncovering trends in Games, Sports, Events, Participants, Medals, and Regional Representation for better insights and future planning.</w:t>
            </w:r>
          </w:p>
          <w:p w14:paraId="594FDA38" w14:textId="3C12A3EB" w:rsidR="0085761F" w:rsidRDefault="0085761F" w:rsidP="00E040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7E2E6D" w14:textId="77777777" w:rsidR="00017EFD" w:rsidRDefault="00017EFD" w:rsidP="005140CB">
      <w:pPr>
        <w:pStyle w:val="NoSpacing"/>
      </w:pPr>
    </w:p>
    <w:p w14:paraId="58EB4E9C" w14:textId="3B71A7B9" w:rsidR="00017EFD" w:rsidRDefault="00000000" w:rsidP="005750DE">
      <w:pPr>
        <w:pStyle w:val="Heading1"/>
      </w:pPr>
      <w:sdt>
        <w:sdtPr>
          <w:alias w:val="Overview:"/>
          <w:tag w:val="Overview:"/>
          <w:id w:val="-1324508684"/>
          <w:placeholder>
            <w:docPart w:val="74CC21C3BF9C4826A006D8FA3051CC01"/>
          </w:placeholder>
          <w:temporary/>
          <w:showingPlcHdr/>
          <w15:appearance w15:val="hidden"/>
        </w:sdtPr>
        <w:sdtContent>
          <w:r w:rsidR="00386778" w:rsidRPr="005140CB">
            <w:t>Overview</w:t>
          </w:r>
        </w:sdtContent>
      </w:sdt>
    </w:p>
    <w:p w14:paraId="5633A172" w14:textId="77777777" w:rsidR="001273C1" w:rsidRDefault="00000000">
      <w:pPr>
        <w:pStyle w:val="Heading2"/>
      </w:pPr>
      <w:sdt>
        <w:sdtPr>
          <w:alias w:val="The Objective:"/>
          <w:tag w:val="The Objective:"/>
          <w:id w:val="-75594084"/>
          <w:placeholder>
            <w:docPart w:val="D8958341F37549E18011B1EA48EDED4F"/>
          </w:placeholder>
          <w:temporary/>
          <w:showingPlcHdr/>
          <w15:appearance w15:val="hidden"/>
        </w:sdtPr>
        <w:sdtContent>
          <w:r w:rsidR="00386778" w:rsidRPr="003C0DAF">
            <w:t>The Objective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76D33FB" w14:textId="77777777" w:rsidTr="00D1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5C56609" w14:textId="77777777" w:rsidR="00386778" w:rsidRDefault="007C13B2" w:rsidP="004D39A3">
            <w:r>
              <w:rPr>
                <w:noProof/>
                <w:lang w:eastAsia="en-US"/>
              </w:rPr>
              <w:drawing>
                <wp:inline distT="0" distB="0" distL="0" distR="0" wp14:anchorId="3886E4FF" wp14:editId="2A0BDF02">
                  <wp:extent cx="285316" cy="285316"/>
                  <wp:effectExtent l="0" t="0" r="0" b="0"/>
                  <wp:docPr id="37" name="Graphic 37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50E83605" w14:textId="282EDBC3" w:rsidR="00386778" w:rsidRDefault="00AB5E48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E48">
              <w:rPr>
                <w:sz w:val="24"/>
                <w:szCs w:val="24"/>
              </w:rPr>
              <w:t xml:space="preserve">Gain valuable insight into the history, structure, and evolution of the Olympic Games </w:t>
            </w:r>
          </w:p>
        </w:tc>
      </w:tr>
    </w:tbl>
    <w:p w14:paraId="446087AA" w14:textId="1B68DB41" w:rsidR="001273C1" w:rsidRDefault="001273C1" w:rsidP="00AB5E48">
      <w:pPr>
        <w:pStyle w:val="ListBullet"/>
        <w:numPr>
          <w:ilvl w:val="0"/>
          <w:numId w:val="0"/>
        </w:numPr>
      </w:pPr>
    </w:p>
    <w:p w14:paraId="69FE485D" w14:textId="22B7526A" w:rsidR="00AB5E48" w:rsidRPr="00BA2FD7" w:rsidRDefault="00AB5E48">
      <w:pPr>
        <w:pStyle w:val="ListBullet"/>
        <w:rPr>
          <w:sz w:val="28"/>
          <w:szCs w:val="28"/>
        </w:rPr>
      </w:pPr>
      <w:r w:rsidRPr="00BA2FD7">
        <w:rPr>
          <w:sz w:val="28"/>
          <w:szCs w:val="28"/>
        </w:rPr>
        <w:t xml:space="preserve">Gain </w:t>
      </w:r>
      <w:r w:rsidRPr="00BA2FD7">
        <w:rPr>
          <w:sz w:val="28"/>
          <w:szCs w:val="28"/>
        </w:rPr>
        <w:t>Summer and Winter Olympics across editions.</w:t>
      </w:r>
    </w:p>
    <w:p w14:paraId="56CE0C89" w14:textId="25117E10" w:rsidR="00AB5E48" w:rsidRPr="00BA2FD7" w:rsidRDefault="00AB5E48">
      <w:pPr>
        <w:pStyle w:val="ListBullet"/>
        <w:rPr>
          <w:sz w:val="28"/>
          <w:szCs w:val="28"/>
        </w:rPr>
      </w:pPr>
      <w:r w:rsidRPr="00BA2FD7">
        <w:rPr>
          <w:sz w:val="28"/>
          <w:szCs w:val="28"/>
        </w:rPr>
        <w:t>Participants: Athletes, demographics, and performance</w:t>
      </w:r>
    </w:p>
    <w:p w14:paraId="1C92B1ED" w14:textId="5EEB8546" w:rsidR="00AB5E48" w:rsidRPr="00BA2FD7" w:rsidRDefault="00AB5E48">
      <w:pPr>
        <w:pStyle w:val="ListBullet"/>
        <w:rPr>
          <w:sz w:val="28"/>
          <w:szCs w:val="28"/>
        </w:rPr>
      </w:pPr>
      <w:r w:rsidRPr="00BA2FD7">
        <w:rPr>
          <w:sz w:val="28"/>
          <w:szCs w:val="28"/>
        </w:rPr>
        <w:t>Sports and Events: Categories of sports and gender-based events.</w:t>
      </w:r>
    </w:p>
    <w:p w14:paraId="0DC3234B" w14:textId="0F8F973B" w:rsidR="00AB5E48" w:rsidRPr="00BA2FD7" w:rsidRDefault="00AB5E48">
      <w:pPr>
        <w:pStyle w:val="ListBullet"/>
        <w:rPr>
          <w:sz w:val="28"/>
          <w:szCs w:val="28"/>
        </w:rPr>
      </w:pPr>
      <w:r w:rsidRPr="00BA2FD7">
        <w:rPr>
          <w:sz w:val="28"/>
          <w:szCs w:val="28"/>
        </w:rPr>
        <w:t>Medals: Types and distribution across countries.</w:t>
      </w:r>
    </w:p>
    <w:p w14:paraId="0A43EFF7" w14:textId="05355FCF" w:rsidR="00AB5E48" w:rsidRDefault="00AB5E48">
      <w:pPr>
        <w:pStyle w:val="ListBullet"/>
        <w:rPr>
          <w:sz w:val="28"/>
          <w:szCs w:val="28"/>
        </w:rPr>
      </w:pPr>
      <w:r w:rsidRPr="00BA2FD7">
        <w:rPr>
          <w:sz w:val="28"/>
          <w:szCs w:val="28"/>
        </w:rPr>
        <w:t>Regional Representation: National Olympic Committees (NOCs) and</w:t>
      </w:r>
      <w:r w:rsidR="00BA2FD7">
        <w:rPr>
          <w:sz w:val="28"/>
          <w:szCs w:val="28"/>
        </w:rPr>
        <w:t xml:space="preserve"> </w:t>
      </w:r>
      <w:r w:rsidRPr="00BA2FD7">
        <w:rPr>
          <w:sz w:val="28"/>
          <w:szCs w:val="28"/>
        </w:rPr>
        <w:t>countries.</w:t>
      </w:r>
    </w:p>
    <w:p w14:paraId="0C9AAF0F" w14:textId="77777777" w:rsidR="003D6F3E" w:rsidRPr="00BA2FD7" w:rsidRDefault="003D6F3E" w:rsidP="003D6F3E">
      <w:pPr>
        <w:pStyle w:val="ListBullet"/>
        <w:numPr>
          <w:ilvl w:val="0"/>
          <w:numId w:val="0"/>
        </w:numPr>
        <w:ind w:left="432"/>
        <w:rPr>
          <w:sz w:val="28"/>
          <w:szCs w:val="28"/>
        </w:rPr>
      </w:pPr>
    </w:p>
    <w:p w14:paraId="3C24882C" w14:textId="77777777" w:rsidR="003D6F3E" w:rsidRDefault="003D6F3E" w:rsidP="00BA2FD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A63CD" wp14:editId="053A2AF6">
                <wp:simplePos x="0" y="0"/>
                <wp:positionH relativeFrom="column">
                  <wp:posOffset>-904876</wp:posOffset>
                </wp:positionH>
                <wp:positionV relativeFrom="paragraph">
                  <wp:posOffset>-552450</wp:posOffset>
                </wp:positionV>
                <wp:extent cx="7762875" cy="523875"/>
                <wp:effectExtent l="0" t="0" r="28575" b="28575"/>
                <wp:wrapNone/>
                <wp:docPr id="19713372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28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7C31" w14:textId="169686F1" w:rsidR="003D6F3E" w:rsidRPr="003D6F3E" w:rsidRDefault="003D6F3E" w:rsidP="003D6F3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6F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  </w:t>
                            </w:r>
                            <w:r w:rsidRPr="003D6F3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="00B32E8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63CD" id="Rectangle 2" o:spid="_x0000_s1026" style="position:absolute;margin-left:-71.25pt;margin-top:-43.5pt;width:611.25pt;height:41.2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" fillcolor="#4472c4 [3204]" strokecolor="#09101d [484]" strokeweight="1pt">
                <v:textbox>
                  <w:txbxContent>
                    <w:p w14:paraId="52CC7C31" w14:textId="169686F1" w:rsidR="003D6F3E" w:rsidRPr="003D6F3E" w:rsidRDefault="003D6F3E" w:rsidP="003D6F3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D6F3E"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      </w:t>
                      </w:r>
                      <w:r w:rsidRPr="003D6F3E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="00B32E87">
                        <w:rPr>
                          <w:b/>
                          <w:bCs/>
                          <w:sz w:val="32"/>
                          <w:szCs w:val="32"/>
                        </w:rPr>
                        <w:t>AMES ANALYSIS</w:t>
                      </w:r>
                    </w:p>
                  </w:txbxContent>
                </v:textbox>
              </v:rect>
            </w:pict>
          </mc:Fallback>
        </mc:AlternateContent>
      </w:r>
      <w:r w:rsidR="00BA2FD7">
        <w:t xml:space="preserve">  </w:t>
      </w:r>
      <w:bookmarkStart w:id="0" w:name="_Hlk185371991"/>
    </w:p>
    <w:p w14:paraId="5E49C01C" w14:textId="66509301" w:rsidR="00BA2FD7" w:rsidRPr="003D6F3E" w:rsidRDefault="00BA2FD7" w:rsidP="00BA2FD7">
      <w:pPr>
        <w:pStyle w:val="Heading2"/>
        <w:rPr>
          <w:b/>
          <w:bCs/>
          <w:sz w:val="24"/>
          <w:szCs w:val="24"/>
        </w:rPr>
      </w:pPr>
      <w:r w:rsidRPr="00BA2FD7">
        <w:rPr>
          <w:b/>
          <w:bCs/>
          <w:i/>
          <w:iCs/>
        </w:rPr>
        <w:t xml:space="preserve"> </w:t>
      </w:r>
      <w:r w:rsidRPr="00BA2FD7">
        <w:rPr>
          <w:b/>
          <w:bCs/>
          <w:i/>
          <w:iCs/>
        </w:rPr>
        <w:t>Trends and Patterns in Hosting</w:t>
      </w:r>
      <w:r>
        <w:rPr>
          <w:b/>
          <w:bCs/>
          <w:i/>
          <w:iCs/>
        </w:rPr>
        <w:t>:</w:t>
      </w:r>
    </w:p>
    <w:bookmarkEnd w:id="0"/>
    <w:p w14:paraId="4FB3CB56" w14:textId="77777777" w:rsidR="001273C1" w:rsidRDefault="001273C1">
      <w:pPr>
        <w:pStyle w:val="NoSpacing"/>
      </w:pPr>
    </w:p>
    <w:p w14:paraId="0BE70EC0" w14:textId="74B14D7E" w:rsidR="001273C1" w:rsidRDefault="00BA2FD7">
      <w:pPr>
        <w:pStyle w:val="ListBullet"/>
      </w:pPr>
      <w:r>
        <w:t xml:space="preserve">Are </w:t>
      </w:r>
      <w:r w:rsidRPr="00BA2FD7">
        <w:t>there any trends or patterns in the frequency of hosting Olympic Games?</w:t>
      </w:r>
    </w:p>
    <w:p w14:paraId="2F1FD5DA" w14:textId="7E7784BD" w:rsidR="00BA2FD7" w:rsidRPr="00B32E87" w:rsidRDefault="00BA2FD7" w:rsidP="00B32E87">
      <w:pPr>
        <w:pStyle w:val="ListBullet"/>
        <w:rPr>
          <w:rFonts w:eastAsia="Times New Roman"/>
          <w:lang w:eastAsia="en-US"/>
        </w:rPr>
      </w:pPr>
      <w:r>
        <w:rPr>
          <w:rFonts w:eastAsia="Times New Roman" w:hAnsi="Symbol"/>
          <w:lang w:eastAsia="en-US"/>
        </w:rPr>
        <w:t>How</w:t>
      </w:r>
      <w:r w:rsidRPr="00BA2FD7">
        <w:rPr>
          <w:rFonts w:eastAsia="Times New Roman"/>
          <w:lang w:eastAsia="en-US"/>
        </w:rPr>
        <w:t xml:space="preserve"> have host cities or countries been selected over time?</w:t>
      </w:r>
    </w:p>
    <w:p w14:paraId="47754115" w14:textId="761EB6CD" w:rsidR="00BA2FD7" w:rsidRDefault="00BA2FD7" w:rsidP="00BA2FD7">
      <w:pPr>
        <w:pStyle w:val="Heading2"/>
        <w:rPr>
          <w:b/>
          <w:bCs/>
          <w:i/>
          <w:iCs/>
        </w:rPr>
      </w:pPr>
      <w:r w:rsidRPr="00BA2FD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 Duration of the Games</w:t>
      </w:r>
      <w:r>
        <w:rPr>
          <w:b/>
          <w:bCs/>
          <w:i/>
          <w:iCs/>
        </w:rPr>
        <w:t>:</w:t>
      </w:r>
    </w:p>
    <w:p w14:paraId="5FEAAF7F" w14:textId="0F752D0A" w:rsidR="00BA2FD7" w:rsidRDefault="00BA2FD7" w:rsidP="00BA2FD7">
      <w:pPr>
        <w:pStyle w:val="ListBullet"/>
      </w:pPr>
      <w:r w:rsidRPr="00BA2FD7">
        <w:t xml:space="preserve">How has the duration of </w:t>
      </w:r>
      <w:proofErr w:type="gramStart"/>
      <w:r w:rsidRPr="00BA2FD7">
        <w:t>Olympic</w:t>
      </w:r>
      <w:proofErr w:type="gramEnd"/>
      <w:r w:rsidRPr="00BA2FD7">
        <w:t xml:space="preserve"> Games changed over time?</w:t>
      </w:r>
    </w:p>
    <w:p w14:paraId="02636428" w14:textId="78241BF9" w:rsidR="00017EFD" w:rsidRPr="00B32E87" w:rsidRDefault="00BA2FD7" w:rsidP="00B32E87">
      <w:pPr>
        <w:pStyle w:val="ListBullet"/>
        <w:rPr>
          <w:rFonts w:eastAsia="Times New Roman"/>
          <w:lang w:eastAsia="en-US"/>
        </w:rPr>
      </w:pPr>
      <w:r>
        <w:rPr>
          <w:rFonts w:eastAsia="Times New Roman" w:hAnsi="Symbol"/>
          <w:lang w:eastAsia="en-US"/>
        </w:rPr>
        <w:t xml:space="preserve">Are </w:t>
      </w:r>
      <w:r w:rsidRPr="00BA2FD7">
        <w:rPr>
          <w:rFonts w:eastAsia="Times New Roman"/>
          <w:lang w:eastAsia="en-US"/>
        </w:rPr>
        <w:t xml:space="preserve">there variations in the </w:t>
      </w:r>
      <w:proofErr w:type="gramStart"/>
      <w:r w:rsidRPr="00BA2FD7">
        <w:rPr>
          <w:rFonts w:eastAsia="Times New Roman"/>
          <w:lang w:eastAsia="en-US"/>
        </w:rPr>
        <w:t>duration between</w:t>
      </w:r>
      <w:proofErr w:type="gramEnd"/>
      <w:r w:rsidRPr="00BA2FD7">
        <w:rPr>
          <w:rFonts w:eastAsia="Times New Roman"/>
          <w:lang w:eastAsia="en-US"/>
        </w:rPr>
        <w:t xml:space="preserve"> Summer and Winter Olympics?</w:t>
      </w:r>
    </w:p>
    <w:p w14:paraId="65B8DFD7" w14:textId="286401DE" w:rsidR="003D6F3E" w:rsidRPr="003D6F3E" w:rsidRDefault="003D6F3E" w:rsidP="003D6F3E">
      <w:pPr>
        <w:pStyle w:val="Heading2"/>
        <w:rPr>
          <w:b/>
          <w:bCs/>
          <w:i/>
          <w:iCs/>
        </w:rPr>
      </w:pPr>
      <w:r w:rsidRPr="00BA2FD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3D6F3E">
        <w:rPr>
          <w:b/>
          <w:bCs/>
          <w:i/>
          <w:iCs/>
        </w:rPr>
        <w:t>Notable Events or Occurrences</w:t>
      </w:r>
      <w:r>
        <w:rPr>
          <w:b/>
          <w:bCs/>
          <w:i/>
          <w:iCs/>
        </w:rPr>
        <w:t>:</w:t>
      </w:r>
    </w:p>
    <w:p w14:paraId="7C3C5F3A" w14:textId="4AAAD945" w:rsidR="003D6F3E" w:rsidRDefault="003D6F3E" w:rsidP="00B32E87">
      <w:pPr>
        <w:pStyle w:val="ListBullet"/>
      </w:pPr>
      <w:r>
        <w:t xml:space="preserve">Are </w:t>
      </w:r>
      <w:r w:rsidRPr="003D6F3E">
        <w:t>there any notable events or occurrences associated with specific Olympic Games (e.g., cancellations, joint hosting)?</w:t>
      </w:r>
    </w:p>
    <w:p w14:paraId="6C81A73F" w14:textId="77777777" w:rsidR="00101993" w:rsidRPr="00101993" w:rsidRDefault="00101993" w:rsidP="00101993"/>
    <w:p w14:paraId="44FA0A2F" w14:textId="459A1AAE" w:rsidR="001273C1" w:rsidRDefault="00B32E87" w:rsidP="005140CB">
      <w:pPr>
        <w:pStyle w:val="Heading1"/>
      </w:pPr>
      <w:r>
        <w:t>sPORTS AND EVENTS</w:t>
      </w:r>
      <w:r w:rsidR="003D6F3E">
        <w:t xml:space="preserve"> Analysis</w:t>
      </w:r>
    </w:p>
    <w:tbl>
      <w:tblPr>
        <w:tblStyle w:val="TipTable"/>
        <w:tblW w:w="527" w:type="pct"/>
        <w:tblLook w:val="04A0" w:firstRow="1" w:lastRow="0" w:firstColumn="1" w:lastColumn="0" w:noHBand="0" w:noVBand="1"/>
        <w:tblDescription w:val="Layout table"/>
      </w:tblPr>
      <w:tblGrid>
        <w:gridCol w:w="987"/>
      </w:tblGrid>
      <w:tr w:rsidR="003D6F3E" w14:paraId="3635814F" w14:textId="77777777" w:rsidTr="003D6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7658604" w14:textId="7485EBB1" w:rsidR="003D6F3E" w:rsidRPr="003D6F3E" w:rsidRDefault="003D6F3E" w:rsidP="003D6F3E">
            <w:pPr>
              <w:pStyle w:val="Heading2"/>
              <w:jc w:val="left"/>
              <w:rPr>
                <w:b/>
                <w:bCs/>
                <w:i/>
                <w:iCs/>
              </w:rPr>
            </w:pPr>
          </w:p>
        </w:tc>
      </w:tr>
    </w:tbl>
    <w:p w14:paraId="11DBA60B" w14:textId="17D609F1" w:rsidR="00B32E87" w:rsidRPr="00B32E87" w:rsidRDefault="00B32E87" w:rsidP="00B32E87">
      <w:pPr>
        <w:pStyle w:val="Heading2"/>
        <w:rPr>
          <w:b/>
          <w:bCs/>
          <w:i/>
          <w:iCs/>
        </w:rPr>
      </w:pPr>
      <w:r w:rsidRPr="00B32E87">
        <w:rPr>
          <w:b/>
          <w:bCs/>
          <w:i/>
          <w:iCs/>
        </w:rPr>
        <w:t>Emerging and New Sports</w:t>
      </w:r>
      <w:r w:rsidR="003D6F3E">
        <w:rPr>
          <w:b/>
          <w:bCs/>
          <w:i/>
          <w:iCs/>
        </w:rPr>
        <w:t>:</w:t>
      </w:r>
    </w:p>
    <w:p w14:paraId="38CD7184" w14:textId="316070AF" w:rsidR="00B32E87" w:rsidRDefault="00B32E87" w:rsidP="00B32E87">
      <w:pPr>
        <w:pStyle w:val="ListBullet"/>
      </w:pPr>
      <w:r>
        <w:t xml:space="preserve">Are </w:t>
      </w:r>
      <w:r w:rsidRPr="00B32E87">
        <w:t>there any emerging sports that have been recently added to the Olympics?</w:t>
      </w:r>
    </w:p>
    <w:p w14:paraId="70E3BA09" w14:textId="15A1C9CF" w:rsidR="00B32E87" w:rsidRDefault="00B32E87" w:rsidP="00B32E87">
      <w:pPr>
        <w:pStyle w:val="ListBullet"/>
      </w:pPr>
      <w:r>
        <w:t xml:space="preserve">Are </w:t>
      </w:r>
      <w:r w:rsidRPr="00B32E87">
        <w:t>there new events that have been introduced in recent editions of the Olympics?</w:t>
      </w:r>
    </w:p>
    <w:p w14:paraId="18B14897" w14:textId="77777777" w:rsidR="00B32E87" w:rsidRPr="003D6F3E" w:rsidRDefault="00B32E87" w:rsidP="00B32E87">
      <w:pPr>
        <w:pStyle w:val="ListBullet"/>
        <w:numPr>
          <w:ilvl w:val="0"/>
          <w:numId w:val="0"/>
        </w:numPr>
        <w:ind w:left="432"/>
      </w:pPr>
    </w:p>
    <w:p w14:paraId="1AC9E73F" w14:textId="0B09F3AE" w:rsidR="00B32E87" w:rsidRPr="00B32E87" w:rsidRDefault="00B32E87" w:rsidP="00B32E87">
      <w:pPr>
        <w:pStyle w:val="Heading2"/>
        <w:rPr>
          <w:b/>
          <w:bCs/>
          <w:i/>
          <w:iCs/>
        </w:rPr>
      </w:pPr>
      <w:r w:rsidRPr="00B32E87">
        <w:rPr>
          <w:b/>
          <w:bCs/>
          <w:i/>
          <w:iCs/>
        </w:rPr>
        <w:t>Popularity of Sports Over Times</w:t>
      </w:r>
      <w:r>
        <w:rPr>
          <w:b/>
          <w:bCs/>
          <w:i/>
          <w:iCs/>
        </w:rPr>
        <w:t>:</w:t>
      </w:r>
    </w:p>
    <w:p w14:paraId="10F879E1" w14:textId="4247354E" w:rsidR="00B32E87" w:rsidRDefault="00B32E87" w:rsidP="00B32E87">
      <w:pPr>
        <w:pStyle w:val="ListBullet"/>
      </w:pPr>
      <w:r>
        <w:t>How</w:t>
      </w:r>
      <w:r>
        <w:t xml:space="preserve"> </w:t>
      </w:r>
      <w:r w:rsidRPr="00B32E87">
        <w:t>has the popularity of certain sports changed over the years?</w:t>
      </w:r>
    </w:p>
    <w:p w14:paraId="2EC57AFB" w14:textId="5E47FEE1" w:rsidR="00B32E87" w:rsidRDefault="00B32E87" w:rsidP="00B32E87">
      <w:pPr>
        <w:pStyle w:val="ListBullet"/>
      </w:pPr>
      <w:r>
        <w:t xml:space="preserve">Are </w:t>
      </w:r>
      <w:r w:rsidRPr="00B32E87">
        <w:t>there any sports that are specific to a particular region or culture?</w:t>
      </w:r>
    </w:p>
    <w:p w14:paraId="318F8D88" w14:textId="77777777" w:rsidR="00B32E87" w:rsidRDefault="00B32E87" w:rsidP="00B32E87">
      <w:pPr>
        <w:pStyle w:val="ListBullet"/>
        <w:numPr>
          <w:ilvl w:val="0"/>
          <w:numId w:val="0"/>
        </w:numPr>
        <w:ind w:left="432"/>
      </w:pPr>
    </w:p>
    <w:p w14:paraId="62389389" w14:textId="2EF9C7BD" w:rsidR="00B32E87" w:rsidRPr="00B32E87" w:rsidRDefault="00B32E87" w:rsidP="00B32E87">
      <w:pPr>
        <w:pStyle w:val="Heading2"/>
        <w:rPr>
          <w:b/>
          <w:bCs/>
          <w:i/>
          <w:iCs/>
        </w:rPr>
      </w:pPr>
      <w:r>
        <w:rPr>
          <w:b/>
          <w:bCs/>
          <w:i/>
          <w:iCs/>
        </w:rPr>
        <w:t>G</w:t>
      </w:r>
      <w:r w:rsidRPr="00B32E87">
        <w:rPr>
          <w:b/>
          <w:bCs/>
          <w:i/>
          <w:iCs/>
        </w:rPr>
        <w:t>ender-Specific Trends</w:t>
      </w:r>
      <w:r>
        <w:rPr>
          <w:b/>
          <w:bCs/>
          <w:i/>
          <w:iCs/>
        </w:rPr>
        <w:t>:</w:t>
      </w:r>
    </w:p>
    <w:p w14:paraId="64EC9D05" w14:textId="055DEA5A" w:rsidR="00B32E87" w:rsidRDefault="00B32E87" w:rsidP="00B32E87">
      <w:pPr>
        <w:pStyle w:val="ListBullet"/>
      </w:pPr>
      <w:r>
        <w:t>Are</w:t>
      </w:r>
      <w:r>
        <w:t xml:space="preserve"> </w:t>
      </w:r>
      <w:r w:rsidRPr="00B32E87">
        <w:t>there sports with a higher number of events for one gender compared to others?</w:t>
      </w:r>
    </w:p>
    <w:p w14:paraId="6A2A1F31" w14:textId="77777777" w:rsidR="00015254" w:rsidRDefault="00015254" w:rsidP="00B32E87">
      <w:pPr>
        <w:pStyle w:val="Heading2"/>
        <w:rPr>
          <w:b/>
          <w:bCs/>
          <w:i/>
          <w:iCs/>
        </w:rPr>
      </w:pPr>
    </w:p>
    <w:p w14:paraId="0D26B6E1" w14:textId="5F5DCF53" w:rsidR="00B32E87" w:rsidRPr="00B32E87" w:rsidRDefault="00015254" w:rsidP="00B32E87">
      <w:pPr>
        <w:pStyle w:val="Heading2"/>
        <w:rPr>
          <w:b/>
          <w:bCs/>
          <w:i/>
          <w:iCs/>
        </w:rPr>
      </w:pPr>
      <w:r>
        <w:rPr>
          <w:b/>
          <w:bCs/>
          <w:i/>
          <w:iCs/>
        </w:rPr>
        <w:t>Discontinued Event</w:t>
      </w:r>
      <w:r w:rsidR="00B32E87">
        <w:rPr>
          <w:b/>
          <w:bCs/>
          <w:i/>
          <w:iCs/>
        </w:rPr>
        <w:t>:</w:t>
      </w:r>
    </w:p>
    <w:p w14:paraId="163660E7" w14:textId="5F94347C" w:rsidR="00B32E87" w:rsidRPr="00B32E87" w:rsidRDefault="00B32E87" w:rsidP="00E527ED">
      <w:pPr>
        <w:pStyle w:val="ListBullet"/>
      </w:pPr>
      <w:r>
        <w:t xml:space="preserve">Are </w:t>
      </w:r>
      <w:r w:rsidR="00015254" w:rsidRPr="00015254">
        <w:t>there any events that have been discontinued or removed from the Olympics?</w:t>
      </w:r>
    </w:p>
    <w:p w14:paraId="40801821" w14:textId="72FEE244" w:rsidR="00B32E87" w:rsidRDefault="00B32E87" w:rsidP="00B32E87">
      <w:pPr>
        <w:pStyle w:val="ListBullet"/>
        <w:numPr>
          <w:ilvl w:val="0"/>
          <w:numId w:val="0"/>
        </w:numPr>
        <w:ind w:left="432"/>
      </w:pPr>
    </w:p>
    <w:p w14:paraId="052BE862" w14:textId="4D4ACDE6" w:rsidR="00015254" w:rsidRDefault="000152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EF42D" wp14:editId="1AF7F92E">
                <wp:simplePos x="0" y="0"/>
                <wp:positionH relativeFrom="page">
                  <wp:align>left</wp:align>
                </wp:positionH>
                <wp:positionV relativeFrom="paragraph">
                  <wp:posOffset>-456565</wp:posOffset>
                </wp:positionV>
                <wp:extent cx="8105775" cy="485775"/>
                <wp:effectExtent l="0" t="0" r="28575" b="28575"/>
                <wp:wrapNone/>
                <wp:docPr id="908844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A6CE" w14:textId="0A1006CE" w:rsidR="00015254" w:rsidRPr="00015254" w:rsidRDefault="00C63906" w:rsidP="00C6390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015254" w:rsidRPr="000152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PARTICIPANT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F42D" id="Rectangle 3" o:spid="_x0000_s1027" style="position:absolute;margin-left:0;margin-top:-35.95pt;width:638.2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bmXZg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" fillcolor="#4472c4 [3204]" strokecolor="#09101d [484]" strokeweight="1pt">
                <v:textbox>
                  <w:txbxContent>
                    <w:p w14:paraId="1CA7A6CE" w14:textId="0A1006CE" w:rsidR="00015254" w:rsidRPr="00015254" w:rsidRDefault="00C63906" w:rsidP="00C63906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</w:t>
                      </w:r>
                      <w:r w:rsidR="00015254" w:rsidRPr="00015254">
                        <w:rPr>
                          <w:b/>
                          <w:bCs/>
                          <w:sz w:val="28"/>
                          <w:szCs w:val="28"/>
                        </w:rPr>
                        <w:t>PARTICIPANT ANALYSIS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F47748" w14:textId="346E28B0" w:rsidR="00A75334" w:rsidRDefault="00A75334" w:rsidP="00A75334">
      <w:pPr>
        <w:pStyle w:val="Heading2"/>
        <w:rPr>
          <w:b/>
          <w:bCs/>
          <w:i/>
          <w:iCs/>
        </w:rPr>
      </w:pPr>
      <w:r w:rsidRPr="00A75334">
        <w:rPr>
          <w:b/>
          <w:bCs/>
          <w:i/>
          <w:iCs/>
        </w:rPr>
        <w:t xml:space="preserve">Demographic </w:t>
      </w:r>
      <w:r>
        <w:rPr>
          <w:b/>
          <w:bCs/>
          <w:i/>
          <w:iCs/>
        </w:rPr>
        <w:t>Trends</w:t>
      </w:r>
      <w:r>
        <w:rPr>
          <w:b/>
          <w:bCs/>
          <w:i/>
          <w:iCs/>
        </w:rPr>
        <w:t>:</w:t>
      </w:r>
    </w:p>
    <w:p w14:paraId="41624FE9" w14:textId="5AA2A4F3" w:rsidR="00A75334" w:rsidRDefault="00A75334" w:rsidP="00A75334">
      <w:pPr>
        <w:pStyle w:val="ListBullet"/>
      </w:pPr>
      <w:r w:rsidRPr="00A75334">
        <w:t xml:space="preserve">Are there any notable trends in the height and weight of participants over </w:t>
      </w:r>
      <w:proofErr w:type="spellStart"/>
      <w:proofErr w:type="gramStart"/>
      <w:r w:rsidRPr="00A75334">
        <w:t>time?</w:t>
      </w:r>
      <w:r w:rsidRPr="00B32E87">
        <w:t>there</w:t>
      </w:r>
      <w:proofErr w:type="spellEnd"/>
      <w:proofErr w:type="gramEnd"/>
      <w:r w:rsidRPr="00B32E87">
        <w:t xml:space="preserve"> sports with a higher number of events for one gender compared to others?</w:t>
      </w:r>
    </w:p>
    <w:p w14:paraId="0E41FAE2" w14:textId="1E834184" w:rsidR="00A75334" w:rsidRDefault="00A75334" w:rsidP="00A75334">
      <w:pPr>
        <w:pStyle w:val="Heading2"/>
        <w:rPr>
          <w:b/>
          <w:bCs/>
          <w:i/>
          <w:iCs/>
        </w:rPr>
      </w:pPr>
      <w:r w:rsidRPr="00A75334">
        <w:rPr>
          <w:b/>
          <w:bCs/>
          <w:i/>
          <w:iCs/>
        </w:rPr>
        <w:t>Dominant Performance in Events</w:t>
      </w:r>
      <w:r>
        <w:rPr>
          <w:b/>
          <w:bCs/>
          <w:i/>
          <w:iCs/>
        </w:rPr>
        <w:t>:</w:t>
      </w:r>
    </w:p>
    <w:p w14:paraId="49F9576E" w14:textId="648538F5" w:rsidR="00A75334" w:rsidRDefault="00A75334" w:rsidP="00A75334">
      <w:pPr>
        <w:pStyle w:val="ListBullet"/>
      </w:pPr>
      <w:r w:rsidRPr="00A75334">
        <w:t>Are there any dominant countries or regions in specific sports or events?</w:t>
      </w:r>
    </w:p>
    <w:p w14:paraId="6BAC9C85" w14:textId="4885A82E" w:rsidR="00A75334" w:rsidRPr="00B32E87" w:rsidRDefault="00A75334" w:rsidP="00A75334">
      <w:pPr>
        <w:pStyle w:val="ListBullet"/>
      </w:pPr>
      <w:r w:rsidRPr="00A75334">
        <w:t>Are there sports or events that have a higher number of medalists from a specific region?</w:t>
      </w:r>
    </w:p>
    <w:p w14:paraId="22ACC28F" w14:textId="0C1A1BFC" w:rsidR="00A75334" w:rsidRDefault="00A75334" w:rsidP="00A75334">
      <w:pPr>
        <w:pStyle w:val="Heading2"/>
        <w:rPr>
          <w:b/>
          <w:bCs/>
          <w:i/>
          <w:iCs/>
        </w:rPr>
      </w:pPr>
      <w:r w:rsidRPr="00A75334">
        <w:rPr>
          <w:b/>
          <w:bCs/>
          <w:i/>
          <w:iCs/>
        </w:rPr>
        <w:t>Surprising Performances</w:t>
      </w:r>
      <w:r>
        <w:rPr>
          <w:b/>
          <w:bCs/>
          <w:i/>
          <w:iCs/>
        </w:rPr>
        <w:t>:</w:t>
      </w:r>
    </w:p>
    <w:p w14:paraId="67E809EA" w14:textId="151F9A54" w:rsidR="00A75334" w:rsidRDefault="00A75334" w:rsidP="00457299">
      <w:pPr>
        <w:pStyle w:val="ListBullet"/>
      </w:pPr>
      <w:r>
        <w:t xml:space="preserve">What </w:t>
      </w:r>
      <w:r w:rsidRPr="00A75334">
        <w:t>are some notable instances of unexpected or surprising medal wins?</w:t>
      </w:r>
    </w:p>
    <w:p w14:paraId="0D9404F1" w14:textId="77777777" w:rsidR="00A75334" w:rsidRDefault="00A75334" w:rsidP="00A75334">
      <w:pPr>
        <w:pStyle w:val="ListBullet"/>
        <w:numPr>
          <w:ilvl w:val="0"/>
          <w:numId w:val="0"/>
        </w:numPr>
        <w:ind w:left="432"/>
      </w:pPr>
    </w:p>
    <w:p w14:paraId="1796E149" w14:textId="40C7E331" w:rsidR="00A75334" w:rsidRPr="00A75334" w:rsidRDefault="00A75334" w:rsidP="00A75334">
      <w:pPr>
        <w:pStyle w:val="ListBullet"/>
        <w:numPr>
          <w:ilvl w:val="0"/>
          <w:numId w:val="0"/>
        </w:num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3AEB5" wp14:editId="1DC68434">
                <wp:simplePos x="0" y="0"/>
                <wp:positionH relativeFrom="page">
                  <wp:align>right</wp:align>
                </wp:positionH>
                <wp:positionV relativeFrom="paragraph">
                  <wp:posOffset>135255</wp:posOffset>
                </wp:positionV>
                <wp:extent cx="7743825" cy="485775"/>
                <wp:effectExtent l="0" t="0" r="28575" b="28575"/>
                <wp:wrapNone/>
                <wp:docPr id="10988986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03EDB" w14:textId="1F9B49A3" w:rsidR="00A75334" w:rsidRPr="00A75334" w:rsidRDefault="00A75334" w:rsidP="00A7533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A7533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REGIONAL REPRESENTATION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AEB5" id="Rectangle 4" o:spid="_x0000_s1028" style="position:absolute;left:0;text-align:left;margin-left:558.55pt;margin-top:10.65pt;width:609.75pt;height:38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" fillcolor="#4472c4 [3204]" strokecolor="#09101d [484]" strokeweight="1pt">
                <v:textbox>
                  <w:txbxContent>
                    <w:p w14:paraId="2CA03EDB" w14:textId="1F9B49A3" w:rsidR="00A75334" w:rsidRPr="00A75334" w:rsidRDefault="00A75334" w:rsidP="00A75334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         </w:t>
                      </w:r>
                      <w:r w:rsidRPr="00A75334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REGIONAL REPRESENTATION ANALYSIS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BE4B11" w14:textId="77777777" w:rsidR="00A75334" w:rsidRPr="00A75334" w:rsidRDefault="00A75334" w:rsidP="00A75334"/>
    <w:p w14:paraId="1CE66F02" w14:textId="77777777" w:rsidR="00A75334" w:rsidRDefault="00A75334" w:rsidP="00A75334"/>
    <w:p w14:paraId="498093CC" w14:textId="0791F72E" w:rsidR="00A75334" w:rsidRDefault="0067509A" w:rsidP="00A75334">
      <w:pPr>
        <w:pStyle w:val="Heading2"/>
        <w:rPr>
          <w:b/>
          <w:bCs/>
          <w:i/>
          <w:iCs/>
        </w:rPr>
      </w:pPr>
      <w:r w:rsidRPr="0067509A">
        <w:rPr>
          <w:b/>
          <w:bCs/>
          <w:i/>
          <w:iCs/>
        </w:rPr>
        <w:t>Growth or Decline in Participation</w:t>
      </w:r>
      <w:r w:rsidR="00A75334">
        <w:rPr>
          <w:b/>
          <w:bCs/>
          <w:i/>
          <w:iCs/>
        </w:rPr>
        <w:t>:</w:t>
      </w:r>
    </w:p>
    <w:p w14:paraId="18CBC950" w14:textId="49ABF1AD" w:rsidR="0067509A" w:rsidRDefault="0067509A" w:rsidP="0067509A">
      <w:pPr>
        <w:pStyle w:val="ListBullet"/>
      </w:pPr>
      <w:r w:rsidRPr="00A75334">
        <w:t xml:space="preserve">Are </w:t>
      </w:r>
      <w:r w:rsidRPr="0067509A">
        <w:t>there any regions that have experienced significant growth or decline in Olympic participation?</w:t>
      </w:r>
    </w:p>
    <w:p w14:paraId="1264753E" w14:textId="3283D565" w:rsidR="0067509A" w:rsidRDefault="0067509A" w:rsidP="0067509A">
      <w:pPr>
        <w:pStyle w:val="Heading2"/>
        <w:rPr>
          <w:b/>
          <w:bCs/>
          <w:i/>
          <w:iCs/>
        </w:rPr>
      </w:pPr>
      <w:r w:rsidRPr="0067509A">
        <w:rPr>
          <w:b/>
          <w:bCs/>
          <w:i/>
          <w:iCs/>
        </w:rPr>
        <w:t>Consistency in Performance</w:t>
      </w:r>
      <w:r>
        <w:rPr>
          <w:b/>
          <w:bCs/>
          <w:i/>
          <w:iCs/>
        </w:rPr>
        <w:t>:</w:t>
      </w:r>
    </w:p>
    <w:p w14:paraId="09516D05" w14:textId="74641ACD" w:rsidR="0067509A" w:rsidRDefault="0067509A" w:rsidP="0067509A">
      <w:pPr>
        <w:pStyle w:val="ListBullet"/>
      </w:pPr>
      <w:r w:rsidRPr="0067509A">
        <w:t>Are there any countries that consistently perform well in multiple Olympic editions?</w:t>
      </w:r>
    </w:p>
    <w:p w14:paraId="5B1B591E" w14:textId="0435CDA7" w:rsidR="0067509A" w:rsidRDefault="0067509A" w:rsidP="0067509A">
      <w:pPr>
        <w:pStyle w:val="Heading2"/>
        <w:rPr>
          <w:b/>
          <w:bCs/>
          <w:i/>
          <w:iCs/>
        </w:rPr>
      </w:pPr>
      <w:r w:rsidRPr="0067509A">
        <w:rPr>
          <w:b/>
          <w:bCs/>
          <w:i/>
          <w:iCs/>
        </w:rPr>
        <w:t>Cultural and Geographical Influences</w:t>
      </w:r>
      <w:r>
        <w:rPr>
          <w:b/>
          <w:bCs/>
          <w:i/>
          <w:iCs/>
        </w:rPr>
        <w:t>:</w:t>
      </w:r>
    </w:p>
    <w:p w14:paraId="1901CF6A" w14:textId="22741436" w:rsidR="0067509A" w:rsidRDefault="0067509A" w:rsidP="0067509A">
      <w:pPr>
        <w:pStyle w:val="ListBullet"/>
      </w:pPr>
      <w:r w:rsidRPr="0067509A">
        <w:t>How do cultural or geographical factors influence the performance of regions in specific sports?</w:t>
      </w:r>
    </w:p>
    <w:p w14:paraId="3582280E" w14:textId="5B4C1694" w:rsidR="0067509A" w:rsidRDefault="0067509A" w:rsidP="0067509A">
      <w:pPr>
        <w:pStyle w:val="ListBullet"/>
      </w:pPr>
      <w:r>
        <w:t xml:space="preserve">Are </w:t>
      </w:r>
      <w:r w:rsidRPr="0067509A">
        <w:t>there any regions that have had a notable impact on the overall medal tally?</w:t>
      </w:r>
    </w:p>
    <w:p w14:paraId="0CC2674E" w14:textId="77777777" w:rsidR="0067509A" w:rsidRPr="0067509A" w:rsidRDefault="0067509A" w:rsidP="0067509A"/>
    <w:p w14:paraId="4336A93E" w14:textId="022AE043" w:rsidR="0067509A" w:rsidRDefault="0067509A" w:rsidP="0067509A">
      <w:pPr>
        <w:pStyle w:val="Heading2"/>
        <w:rPr>
          <w:b/>
          <w:bCs/>
          <w:i/>
          <w:iCs/>
        </w:rPr>
      </w:pPr>
      <w:r w:rsidRPr="0067509A">
        <w:rPr>
          <w:b/>
          <w:bCs/>
          <w:i/>
          <w:iCs/>
        </w:rPr>
        <w:t>Success Factors</w:t>
      </w:r>
      <w:r>
        <w:rPr>
          <w:b/>
          <w:bCs/>
          <w:i/>
          <w:iCs/>
        </w:rPr>
        <w:t>:</w:t>
      </w:r>
    </w:p>
    <w:p w14:paraId="0EFEC510" w14:textId="45F4D4D5" w:rsidR="0067509A" w:rsidRDefault="0067509A" w:rsidP="0067509A">
      <w:pPr>
        <w:pStyle w:val="ListBullet"/>
      </w:pPr>
      <w:r w:rsidRPr="0067509A">
        <w:t>What factors contribute to the success or performance of participants from different countries?</w:t>
      </w:r>
    </w:p>
    <w:p w14:paraId="2E3AE4E0" w14:textId="77777777" w:rsidR="001273C1" w:rsidRDefault="00000000" w:rsidP="005140CB">
      <w:pPr>
        <w:pStyle w:val="Heading1"/>
      </w:pPr>
      <w:sdt>
        <w:sdtPr>
          <w:alias w:val="Conclusion:"/>
          <w:tag w:val="Conclusion:"/>
          <w:id w:val="-448547010"/>
          <w:placeholder>
            <w:docPart w:val="1946694AACF8435A9AB5BAAF683318A0"/>
          </w:placeholder>
          <w:temporary/>
          <w:showingPlcHdr/>
          <w15:appearance w15:val="hidden"/>
        </w:sdtPr>
        <w:sdtContent>
          <w:r w:rsidR="006C5ECB">
            <w:t>Conclusion</w:t>
          </w:r>
        </w:sdtContent>
      </w:sdt>
    </w:p>
    <w:p w14:paraId="0F3CE0BB" w14:textId="09EAAFD5" w:rsidR="0067509A" w:rsidRPr="0067509A" w:rsidRDefault="0067509A" w:rsidP="0067509A">
      <w:pPr>
        <w:pStyle w:val="Subtitle"/>
        <w:jc w:val="left"/>
        <w:rPr>
          <w:b/>
          <w:bCs/>
          <w:sz w:val="20"/>
          <w:szCs w:val="20"/>
        </w:rPr>
      </w:pPr>
      <w:r w:rsidRPr="0067509A">
        <w:rPr>
          <w:b/>
          <w:bCs/>
          <w:sz w:val="20"/>
          <w:szCs w:val="20"/>
        </w:rPr>
        <w:t xml:space="preserve">This MECE breakdown systematically organizes the given EDA questions under four main components: Games Analysis, </w:t>
      </w:r>
      <w:r w:rsidRPr="0067509A">
        <w:rPr>
          <w:b/>
          <w:bCs/>
          <w:sz w:val="20"/>
          <w:szCs w:val="20"/>
        </w:rPr>
        <w:t>Sports</w:t>
      </w:r>
      <w:r w:rsidRPr="0067509A">
        <w:rPr>
          <w:b/>
          <w:bCs/>
          <w:sz w:val="20"/>
          <w:szCs w:val="20"/>
        </w:rPr>
        <w:t xml:space="preserve"> and Event Analysis, Participant Analysis, and Regional Representation Analysis. It ensures clarity, avoids overlaps, and provides a structured roadmap for detailed analysis.</w:t>
      </w:r>
    </w:p>
    <w:sectPr w:rsidR="0067509A" w:rsidRPr="0067509A" w:rsidSect="005140CB">
      <w:footerReference w:type="default" r:id="rId9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BAA6C" w14:textId="77777777" w:rsidR="00A66729" w:rsidRDefault="00A66729">
      <w:pPr>
        <w:spacing w:after="0" w:line="240" w:lineRule="auto"/>
      </w:pPr>
      <w:r>
        <w:separator/>
      </w:r>
    </w:p>
  </w:endnote>
  <w:endnote w:type="continuationSeparator" w:id="0">
    <w:p w14:paraId="4E4C37EA" w14:textId="77777777" w:rsidR="00A66729" w:rsidRDefault="00A6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239F8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5B9AD" w14:textId="77777777" w:rsidR="00A66729" w:rsidRDefault="00A66729">
      <w:pPr>
        <w:spacing w:after="0" w:line="240" w:lineRule="auto"/>
      </w:pPr>
      <w:r>
        <w:separator/>
      </w:r>
    </w:p>
  </w:footnote>
  <w:footnote w:type="continuationSeparator" w:id="0">
    <w:p w14:paraId="4D7CDF1D" w14:textId="77777777" w:rsidR="00A66729" w:rsidRDefault="00A6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D37FC9"/>
    <w:multiLevelType w:val="multilevel"/>
    <w:tmpl w:val="3A8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A56F3"/>
    <w:multiLevelType w:val="multilevel"/>
    <w:tmpl w:val="C86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B2AD8"/>
    <w:multiLevelType w:val="multilevel"/>
    <w:tmpl w:val="95A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45B65"/>
    <w:multiLevelType w:val="multilevel"/>
    <w:tmpl w:val="D2B0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C794A"/>
    <w:multiLevelType w:val="multilevel"/>
    <w:tmpl w:val="DCEA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52926"/>
    <w:multiLevelType w:val="multilevel"/>
    <w:tmpl w:val="AF6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6"/>
  </w:num>
  <w:num w:numId="3" w16cid:durableId="86969968">
    <w:abstractNumId w:val="16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4775266">
    <w:abstractNumId w:val="12"/>
  </w:num>
  <w:num w:numId="15" w16cid:durableId="1643465002">
    <w:abstractNumId w:val="10"/>
  </w:num>
  <w:num w:numId="16" w16cid:durableId="1205753496">
    <w:abstractNumId w:val="11"/>
  </w:num>
  <w:num w:numId="17" w16cid:durableId="768160215">
    <w:abstractNumId w:val="13"/>
  </w:num>
  <w:num w:numId="18" w16cid:durableId="117257738">
    <w:abstractNumId w:val="15"/>
  </w:num>
  <w:num w:numId="19" w16cid:durableId="2436903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C8"/>
    <w:rsid w:val="00015254"/>
    <w:rsid w:val="00017EFD"/>
    <w:rsid w:val="000322BF"/>
    <w:rsid w:val="000756C8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9B0"/>
    <w:rsid w:val="0028543A"/>
    <w:rsid w:val="00295C0C"/>
    <w:rsid w:val="002A04F7"/>
    <w:rsid w:val="002E52EE"/>
    <w:rsid w:val="003262F3"/>
    <w:rsid w:val="00346FDE"/>
    <w:rsid w:val="00361772"/>
    <w:rsid w:val="00386778"/>
    <w:rsid w:val="003C0DAF"/>
    <w:rsid w:val="003D6F3E"/>
    <w:rsid w:val="003E0898"/>
    <w:rsid w:val="00403116"/>
    <w:rsid w:val="004079F8"/>
    <w:rsid w:val="00410067"/>
    <w:rsid w:val="0046523A"/>
    <w:rsid w:val="004661BE"/>
    <w:rsid w:val="004A4B64"/>
    <w:rsid w:val="004B5850"/>
    <w:rsid w:val="004B6087"/>
    <w:rsid w:val="004E5035"/>
    <w:rsid w:val="004F5C8E"/>
    <w:rsid w:val="005140CB"/>
    <w:rsid w:val="00517215"/>
    <w:rsid w:val="00545041"/>
    <w:rsid w:val="00561521"/>
    <w:rsid w:val="005750DE"/>
    <w:rsid w:val="00590B0E"/>
    <w:rsid w:val="005D1F41"/>
    <w:rsid w:val="005E039D"/>
    <w:rsid w:val="006453D3"/>
    <w:rsid w:val="0067509A"/>
    <w:rsid w:val="0068698F"/>
    <w:rsid w:val="006C5ECB"/>
    <w:rsid w:val="0071603F"/>
    <w:rsid w:val="00741991"/>
    <w:rsid w:val="0076017A"/>
    <w:rsid w:val="007A6C69"/>
    <w:rsid w:val="007C13B2"/>
    <w:rsid w:val="007C7858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54BD5"/>
    <w:rsid w:val="00A618AB"/>
    <w:rsid w:val="00A66729"/>
    <w:rsid w:val="00A75334"/>
    <w:rsid w:val="00A97CC8"/>
    <w:rsid w:val="00AA4E06"/>
    <w:rsid w:val="00AA528E"/>
    <w:rsid w:val="00AB131D"/>
    <w:rsid w:val="00AB5E48"/>
    <w:rsid w:val="00AF452C"/>
    <w:rsid w:val="00B0209E"/>
    <w:rsid w:val="00B13AE2"/>
    <w:rsid w:val="00B32E87"/>
    <w:rsid w:val="00BA2FD7"/>
    <w:rsid w:val="00BC6053"/>
    <w:rsid w:val="00BC617C"/>
    <w:rsid w:val="00BE3CD6"/>
    <w:rsid w:val="00BF78FF"/>
    <w:rsid w:val="00C023DE"/>
    <w:rsid w:val="00C16778"/>
    <w:rsid w:val="00C27980"/>
    <w:rsid w:val="00C63906"/>
    <w:rsid w:val="00C7764C"/>
    <w:rsid w:val="00CC4E29"/>
    <w:rsid w:val="00CC612B"/>
    <w:rsid w:val="00D16EFA"/>
    <w:rsid w:val="00D31D4F"/>
    <w:rsid w:val="00D65CCD"/>
    <w:rsid w:val="00DA7021"/>
    <w:rsid w:val="00DD3056"/>
    <w:rsid w:val="00E0401F"/>
    <w:rsid w:val="00EA06FB"/>
    <w:rsid w:val="00F23ED1"/>
    <w:rsid w:val="00F42EAE"/>
    <w:rsid w:val="00F46710"/>
    <w:rsid w:val="00F535B0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966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ont%20Office\AppData\Local\Microsoft\Office\16.0\DTS\en-US%7b21AB262E-64F2-4248-890C-AB440E437FE7%7d\%7bACEE61B9-BB08-4BDD-B426-0A8A0E913C93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A1840065FE4A689D0D4F93B20EE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464E-C5C2-44F2-9B51-E0C97687570F}"/>
      </w:docPartPr>
      <w:docPartBody>
        <w:p w:rsidR="00000000" w:rsidRDefault="00000000">
          <w:pPr>
            <w:pStyle w:val="B5A1840065FE4A689D0D4F93B20EEB81"/>
          </w:pPr>
          <w:r w:rsidRPr="00E0401F">
            <w:t>OLSON HARRIS LTD.</w:t>
          </w:r>
        </w:p>
      </w:docPartBody>
    </w:docPart>
    <w:docPart>
      <w:docPartPr>
        <w:name w:val="DF02C916A96D4D63BF92AFAB725E5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A31C-C696-4130-81F5-CE3CF6215928}"/>
      </w:docPartPr>
      <w:docPartBody>
        <w:p w:rsidR="00000000" w:rsidRDefault="00000000">
          <w:pPr>
            <w:pStyle w:val="DF02C916A96D4D63BF92AFAB725E5F56"/>
          </w:pPr>
          <w:r w:rsidRPr="00E0401F">
            <w:t>Proposal for Services</w:t>
          </w:r>
        </w:p>
      </w:docPartBody>
    </w:docPart>
    <w:docPart>
      <w:docPartPr>
        <w:name w:val="74CC21C3BF9C4826A006D8FA3051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D77B-5DC6-41F9-B136-72FB43BC04AB}"/>
      </w:docPartPr>
      <w:docPartBody>
        <w:p w:rsidR="00000000" w:rsidRDefault="00000000">
          <w:pPr>
            <w:pStyle w:val="74CC21C3BF9C4826A006D8FA3051CC01"/>
          </w:pPr>
          <w:r w:rsidRPr="005140CB">
            <w:t>Overview</w:t>
          </w:r>
        </w:p>
      </w:docPartBody>
    </w:docPart>
    <w:docPart>
      <w:docPartPr>
        <w:name w:val="D8958341F37549E18011B1EA48ED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BAD4-F19E-4559-9C8D-1BDF69F26D87}"/>
      </w:docPartPr>
      <w:docPartBody>
        <w:p w:rsidR="00000000" w:rsidRDefault="00000000">
          <w:pPr>
            <w:pStyle w:val="D8958341F37549E18011B1EA48EDED4F"/>
          </w:pPr>
          <w:r w:rsidRPr="003C0DAF">
            <w:t>The Objective</w:t>
          </w:r>
        </w:p>
      </w:docPartBody>
    </w:docPart>
    <w:docPart>
      <w:docPartPr>
        <w:name w:val="1946694AACF8435A9AB5BAAF68331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170E8-E3FF-41F5-9FB9-3DFA0A65174C}"/>
      </w:docPartPr>
      <w:docPartBody>
        <w:p w:rsidR="00000000" w:rsidRDefault="00000000">
          <w:pPr>
            <w:pStyle w:val="1946694AACF8435A9AB5BAAF683318A0"/>
          </w:pPr>
          <w:r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9A"/>
    <w:rsid w:val="0011639A"/>
    <w:rsid w:val="00361772"/>
    <w:rsid w:val="0056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156082" w:themeColor="accent1"/>
      <w:spacing w:val="15"/>
      <w:kern w:val="0"/>
      <w:sz w:val="22"/>
      <w:szCs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A1840065FE4A689D0D4F93B20EEB81">
    <w:name w:val="B5A1840065FE4A689D0D4F93B20EEB81"/>
  </w:style>
  <w:style w:type="paragraph" w:customStyle="1" w:styleId="DF02C916A96D4D63BF92AFAB725E5F56">
    <w:name w:val="DF02C916A96D4D63BF92AFAB725E5F5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156082" w:themeColor="accent1"/>
      <w:spacing w:val="15"/>
      <w:kern w:val="0"/>
      <w:sz w:val="22"/>
      <w:szCs w:val="22"/>
      <w:lang w:eastAsia="ja-JP"/>
      <w14:ligatures w14:val="none"/>
    </w:rPr>
  </w:style>
  <w:style w:type="paragraph" w:customStyle="1" w:styleId="B3286306E9C64A8FB384D886FB2EFDA4">
    <w:name w:val="B3286306E9C64A8FB384D886FB2EFDA4"/>
  </w:style>
  <w:style w:type="paragraph" w:customStyle="1" w:styleId="17510E82D4EB4864A5C03FBABF592937">
    <w:name w:val="17510E82D4EB4864A5C03FBABF592937"/>
  </w:style>
  <w:style w:type="paragraph" w:customStyle="1" w:styleId="TipText">
    <w:name w:val="Tip Text"/>
    <w:basedOn w:val="Normal"/>
    <w:uiPriority w:val="99"/>
    <w:pPr>
      <w:spacing w:before="200" w:line="264" w:lineRule="auto"/>
      <w:ind w:right="576"/>
    </w:pPr>
    <w:rPr>
      <w:i/>
      <w:iCs/>
      <w:color w:val="156082" w:themeColor="accent1"/>
      <w:kern w:val="0"/>
      <w:sz w:val="16"/>
      <w:szCs w:val="16"/>
      <w:lang w:eastAsia="ja-JP"/>
      <w14:ligatures w14:val="none"/>
    </w:rPr>
  </w:style>
  <w:style w:type="paragraph" w:customStyle="1" w:styleId="F3B8F53666434FF48500A233B3A40729">
    <w:name w:val="F3B8F53666434FF48500A233B3A40729"/>
  </w:style>
  <w:style w:type="paragraph" w:customStyle="1" w:styleId="C4EC581D5D5C4687B03B5DC7B88B482A">
    <w:name w:val="C4EC581D5D5C4687B03B5DC7B88B482A"/>
  </w:style>
  <w:style w:type="paragraph" w:customStyle="1" w:styleId="74CC21C3BF9C4826A006D8FA3051CC01">
    <w:name w:val="74CC21C3BF9C4826A006D8FA3051CC01"/>
  </w:style>
  <w:style w:type="paragraph" w:customStyle="1" w:styleId="F5705361F3324A91B92727961C82DB99">
    <w:name w:val="F5705361F3324A91B92727961C82DB99"/>
  </w:style>
  <w:style w:type="paragraph" w:customStyle="1" w:styleId="C76C91593748455F9EBF68858A624F45">
    <w:name w:val="C76C91593748455F9EBF68858A624F45"/>
  </w:style>
  <w:style w:type="paragraph" w:customStyle="1" w:styleId="FB5EA6A8F927447D9BBE321D52DEA6E5">
    <w:name w:val="FB5EA6A8F927447D9BBE321D52DEA6E5"/>
  </w:style>
  <w:style w:type="paragraph" w:customStyle="1" w:styleId="0EAC9E159FBA42C4AC96E67D88C32DE0">
    <w:name w:val="0EAC9E159FBA42C4AC96E67D88C32DE0"/>
  </w:style>
  <w:style w:type="paragraph" w:customStyle="1" w:styleId="DEB945AC3F5F41F1B20D1F41D819553A">
    <w:name w:val="DEB945AC3F5F41F1B20D1F41D819553A"/>
  </w:style>
  <w:style w:type="paragraph" w:customStyle="1" w:styleId="782E49B1D69541959441D33CF03A89E1">
    <w:name w:val="782E49B1D69541959441D33CF03A89E1"/>
  </w:style>
  <w:style w:type="paragraph" w:customStyle="1" w:styleId="D8958341F37549E18011B1EA48EDED4F">
    <w:name w:val="D8958341F37549E18011B1EA48EDED4F"/>
  </w:style>
  <w:style w:type="paragraph" w:customStyle="1" w:styleId="5E2E519FD69E4F0DA25F3AAE8380891E">
    <w:name w:val="5E2E519FD69E4F0DA25F3AAE8380891E"/>
  </w:style>
  <w:style w:type="paragraph" w:customStyle="1" w:styleId="1D8C2B3CB7AF4E01B356AB9617542678">
    <w:name w:val="1D8C2B3CB7AF4E01B356AB9617542678"/>
  </w:style>
  <w:style w:type="paragraph" w:customStyle="1" w:styleId="B8683E752D644F25AA5394F8BA8C6B85">
    <w:name w:val="B8683E752D644F25AA5394F8BA8C6B85"/>
  </w:style>
  <w:style w:type="paragraph" w:customStyle="1" w:styleId="A87DBC0594BF4DDCB952A56A8539DA39">
    <w:name w:val="A87DBC0594BF4DDCB952A56A8539DA39"/>
  </w:style>
  <w:style w:type="paragraph" w:customStyle="1" w:styleId="1B8B7A45EB014408BBD1CFAE76DE634F">
    <w:name w:val="1B8B7A45EB014408BBD1CFAE76DE634F"/>
  </w:style>
  <w:style w:type="paragraph" w:customStyle="1" w:styleId="640163D3C64D4B45A7C438B5FD9895C4">
    <w:name w:val="640163D3C64D4B45A7C438B5FD9895C4"/>
  </w:style>
  <w:style w:type="paragraph" w:customStyle="1" w:styleId="D9290AB4C04942039FA24F9A6862F423">
    <w:name w:val="D9290AB4C04942039FA24F9A6862F423"/>
  </w:style>
  <w:style w:type="paragraph" w:customStyle="1" w:styleId="A0E3C5B3FD18409B9DA4B0A05D9AD654">
    <w:name w:val="A0E3C5B3FD18409B9DA4B0A05D9AD654"/>
  </w:style>
  <w:style w:type="paragraph" w:customStyle="1" w:styleId="412499823A5643679FA8F1122E8FFEBD">
    <w:name w:val="412499823A5643679FA8F1122E8FFEBD"/>
  </w:style>
  <w:style w:type="paragraph" w:customStyle="1" w:styleId="0F929A0ADD654A13AEC1CD9EAB9A780B">
    <w:name w:val="0F929A0ADD654A13AEC1CD9EAB9A780B"/>
  </w:style>
  <w:style w:type="paragraph" w:customStyle="1" w:styleId="2D55B8E175F34EE19B5B1E4F50F65FC8">
    <w:name w:val="2D55B8E175F34EE19B5B1E4F50F65FC8"/>
  </w:style>
  <w:style w:type="paragraph" w:customStyle="1" w:styleId="CF7596ACD79E42DDB132E9E42105A8F6">
    <w:name w:val="CF7596ACD79E42DDB132E9E42105A8F6"/>
  </w:style>
  <w:style w:type="paragraph" w:customStyle="1" w:styleId="F3C9039BAD464905BC84C42B6F698451">
    <w:name w:val="F3C9039BAD464905BC84C42B6F698451"/>
  </w:style>
  <w:style w:type="paragraph" w:customStyle="1" w:styleId="44312A2888694DBB94EE1B9AE13D396F">
    <w:name w:val="44312A2888694DBB94EE1B9AE13D396F"/>
  </w:style>
  <w:style w:type="paragraph" w:customStyle="1" w:styleId="C84295F669EA4BAFA508C8AE45ED7A5A">
    <w:name w:val="C84295F669EA4BAFA508C8AE45ED7A5A"/>
  </w:style>
  <w:style w:type="paragraph" w:customStyle="1" w:styleId="3F788DC8B9664F34B6F2636794A15B0E">
    <w:name w:val="3F788DC8B9664F34B6F2636794A15B0E"/>
  </w:style>
  <w:style w:type="paragraph" w:customStyle="1" w:styleId="7EAB55D27E4D499A895C9C531C54405B">
    <w:name w:val="7EAB55D27E4D499A895C9C531C54405B"/>
  </w:style>
  <w:style w:type="paragraph" w:customStyle="1" w:styleId="CBC7FCE6B2274FEBAC016E87F73A1672">
    <w:name w:val="CBC7FCE6B2274FEBAC016E87F73A1672"/>
  </w:style>
  <w:style w:type="paragraph" w:customStyle="1" w:styleId="304F02A8B00C431999341D86D277B91D">
    <w:name w:val="304F02A8B00C431999341D86D277B91D"/>
  </w:style>
  <w:style w:type="paragraph" w:customStyle="1" w:styleId="3399BE81FD1A40468F4186B3D3BC1C2A">
    <w:name w:val="3399BE81FD1A40468F4186B3D3BC1C2A"/>
  </w:style>
  <w:style w:type="paragraph" w:customStyle="1" w:styleId="247D9047FC71409DAE6A8CAD59FC3ABE">
    <w:name w:val="247D9047FC71409DAE6A8CAD59FC3ABE"/>
  </w:style>
  <w:style w:type="paragraph" w:customStyle="1" w:styleId="9838DC617EFB4968AA77EFD6A48212AD">
    <w:name w:val="9838DC617EFB4968AA77EFD6A48212AD"/>
  </w:style>
  <w:style w:type="paragraph" w:customStyle="1" w:styleId="346BB7EDFBB84E22A8397CFAEA792073">
    <w:name w:val="346BB7EDFBB84E22A8397CFAEA792073"/>
  </w:style>
  <w:style w:type="paragraph" w:customStyle="1" w:styleId="892E5BB66AAE47F7A3A3DB7BBC7ED099">
    <w:name w:val="892E5BB66AAE47F7A3A3DB7BBC7ED099"/>
  </w:style>
  <w:style w:type="paragraph" w:customStyle="1" w:styleId="D5B92557BDCA4E65B3859EB8A445E684">
    <w:name w:val="D5B92557BDCA4E65B3859EB8A445E684"/>
  </w:style>
  <w:style w:type="paragraph" w:customStyle="1" w:styleId="4F5DA44CEC80450B92B9FCB7EC457F1D">
    <w:name w:val="4F5DA44CEC80450B92B9FCB7EC457F1D"/>
  </w:style>
  <w:style w:type="paragraph" w:customStyle="1" w:styleId="98F85682D1114D86859FC31A6F8270EB">
    <w:name w:val="98F85682D1114D86859FC31A6F8270EB"/>
  </w:style>
  <w:style w:type="paragraph" w:customStyle="1" w:styleId="536352C61FAE469883E3A715E1FAC659">
    <w:name w:val="536352C61FAE469883E3A715E1FAC659"/>
  </w:style>
  <w:style w:type="paragraph" w:customStyle="1" w:styleId="63BAFBDE7CB04D09949B27F9355AC716">
    <w:name w:val="63BAFBDE7CB04D09949B27F9355AC716"/>
  </w:style>
  <w:style w:type="paragraph" w:customStyle="1" w:styleId="2CCD12F4DC824DF3848C7CF20EEF0033">
    <w:name w:val="2CCD12F4DC824DF3848C7CF20EEF0033"/>
  </w:style>
  <w:style w:type="paragraph" w:customStyle="1" w:styleId="49EA8F0958B8448DB76F9B8454DB3014">
    <w:name w:val="49EA8F0958B8448DB76F9B8454DB3014"/>
  </w:style>
  <w:style w:type="paragraph" w:customStyle="1" w:styleId="9503B6A6A0C049DAB4F1497F285C97BC">
    <w:name w:val="9503B6A6A0C049DAB4F1497F285C97BC"/>
  </w:style>
  <w:style w:type="paragraph" w:customStyle="1" w:styleId="47E543361D9E4639A0D78AC1E243E89F">
    <w:name w:val="47E543361D9E4639A0D78AC1E243E89F"/>
  </w:style>
  <w:style w:type="paragraph" w:customStyle="1" w:styleId="5D94CE8BCA7F418E9AA35762B06E197B">
    <w:name w:val="5D94CE8BCA7F418E9AA35762B06E197B"/>
  </w:style>
  <w:style w:type="paragraph" w:customStyle="1" w:styleId="4037C196DD5B49E5A680E72680A2F49D">
    <w:name w:val="4037C196DD5B49E5A680E72680A2F49D"/>
  </w:style>
  <w:style w:type="paragraph" w:customStyle="1" w:styleId="28D00488967E464D8225EBBDC80BE2C6">
    <w:name w:val="28D00488967E464D8225EBBDC80BE2C6"/>
  </w:style>
  <w:style w:type="paragraph" w:customStyle="1" w:styleId="8D5318C71B734A5D9E373F1673E365AF">
    <w:name w:val="8D5318C71B734A5D9E373F1673E365AF"/>
  </w:style>
  <w:style w:type="paragraph" w:customStyle="1" w:styleId="0AAB4B084BB8422786F389B4F3229BD7">
    <w:name w:val="0AAB4B084BB8422786F389B4F3229BD7"/>
  </w:style>
  <w:style w:type="paragraph" w:customStyle="1" w:styleId="11717B8656D54A389295079795475B16">
    <w:name w:val="11717B8656D54A389295079795475B16"/>
  </w:style>
  <w:style w:type="paragraph" w:customStyle="1" w:styleId="8F6A30F5EEAB40E499072721D48018C6">
    <w:name w:val="8F6A30F5EEAB40E499072721D48018C6"/>
  </w:style>
  <w:style w:type="paragraph" w:customStyle="1" w:styleId="60FDA7DBB73A459DB04471E55778BD9F">
    <w:name w:val="60FDA7DBB73A459DB04471E55778BD9F"/>
  </w:style>
  <w:style w:type="paragraph" w:customStyle="1" w:styleId="D649D8F616194C10A09CC45CDD777A4E">
    <w:name w:val="D649D8F616194C10A09CC45CDD777A4E"/>
  </w:style>
  <w:style w:type="paragraph" w:customStyle="1" w:styleId="095A547B40044110B1304A55697F8160">
    <w:name w:val="095A547B40044110B1304A55697F8160"/>
  </w:style>
  <w:style w:type="paragraph" w:customStyle="1" w:styleId="71CC8867004E4F849988347662218465">
    <w:name w:val="71CC8867004E4F849988347662218465"/>
  </w:style>
  <w:style w:type="paragraph" w:customStyle="1" w:styleId="6840D9E9ADCD4F60A7203624DBFB7B21">
    <w:name w:val="6840D9E9ADCD4F60A7203624DBFB7B21"/>
  </w:style>
  <w:style w:type="paragraph" w:customStyle="1" w:styleId="F64299D9EE3B47FBAB8EAF36AEB256B3">
    <w:name w:val="F64299D9EE3B47FBAB8EAF36AEB256B3"/>
  </w:style>
  <w:style w:type="paragraph" w:customStyle="1" w:styleId="742B612519424106ACEC7B9D29461593">
    <w:name w:val="742B612519424106ACEC7B9D29461593"/>
  </w:style>
  <w:style w:type="paragraph" w:customStyle="1" w:styleId="66134EF8C821458DA0030718E566EA8E">
    <w:name w:val="66134EF8C821458DA0030718E566EA8E"/>
  </w:style>
  <w:style w:type="paragraph" w:customStyle="1" w:styleId="35F4B6488E4A4A3B9E7FCC6736A4E678">
    <w:name w:val="35F4B6488E4A4A3B9E7FCC6736A4E678"/>
  </w:style>
  <w:style w:type="paragraph" w:customStyle="1" w:styleId="14B2AE11CD28471283B0A0CA2B8D16BD">
    <w:name w:val="14B2AE11CD28471283B0A0CA2B8D16BD"/>
  </w:style>
  <w:style w:type="paragraph" w:customStyle="1" w:styleId="090E1CDA45F14DB1B5B9DBDD08BFDD46">
    <w:name w:val="090E1CDA45F14DB1B5B9DBDD08BFDD46"/>
  </w:style>
  <w:style w:type="paragraph" w:customStyle="1" w:styleId="6B41534E859E446292AD284C76654D49">
    <w:name w:val="6B41534E859E446292AD284C76654D49"/>
  </w:style>
  <w:style w:type="paragraph" w:customStyle="1" w:styleId="198EEF8F2D4D4D979B7C2AB78784BC38">
    <w:name w:val="198EEF8F2D4D4D979B7C2AB78784BC38"/>
  </w:style>
  <w:style w:type="paragraph" w:customStyle="1" w:styleId="107A02A4909D4E78BCD1C3EB55520939">
    <w:name w:val="107A02A4909D4E78BCD1C3EB55520939"/>
  </w:style>
  <w:style w:type="paragraph" w:customStyle="1" w:styleId="0642B328C7FB4C0A82E8A9F02D9A7CE1">
    <w:name w:val="0642B328C7FB4C0A82E8A9F02D9A7CE1"/>
  </w:style>
  <w:style w:type="paragraph" w:customStyle="1" w:styleId="32060A71154D4448B4C9949486B48DB7">
    <w:name w:val="32060A71154D4448B4C9949486B48DB7"/>
  </w:style>
  <w:style w:type="paragraph" w:customStyle="1" w:styleId="3F140D44D3624FF0BAB87558AF076DA7">
    <w:name w:val="3F140D44D3624FF0BAB87558AF076DA7"/>
  </w:style>
  <w:style w:type="paragraph" w:customStyle="1" w:styleId="66984D3FECD0434B8353D100F8266B17">
    <w:name w:val="66984D3FECD0434B8353D100F8266B17"/>
  </w:style>
  <w:style w:type="paragraph" w:customStyle="1" w:styleId="2579439102DA4926A8D6A03E9A425D71">
    <w:name w:val="2579439102DA4926A8D6A03E9A425D71"/>
  </w:style>
  <w:style w:type="paragraph" w:customStyle="1" w:styleId="5945B3BF6F0847269B74C5028098C14E">
    <w:name w:val="5945B3BF6F0847269B74C5028098C14E"/>
  </w:style>
  <w:style w:type="paragraph" w:customStyle="1" w:styleId="5AF05A3975B4420F946AC3DEE2E30CE0">
    <w:name w:val="5AF05A3975B4420F946AC3DEE2E30CE0"/>
  </w:style>
  <w:style w:type="paragraph" w:customStyle="1" w:styleId="3C854A84B3314D70AD7FADC49A205255">
    <w:name w:val="3C854A84B3314D70AD7FADC49A205255"/>
  </w:style>
  <w:style w:type="paragraph" w:customStyle="1" w:styleId="EEC54B240F694A19B44D8B45FAAD0B6D">
    <w:name w:val="EEC54B240F694A19B44D8B45FAAD0B6D"/>
  </w:style>
  <w:style w:type="paragraph" w:customStyle="1" w:styleId="04190788AB52426C9442572524258CFE">
    <w:name w:val="04190788AB52426C9442572524258CFE"/>
  </w:style>
  <w:style w:type="paragraph" w:customStyle="1" w:styleId="9E41CBF09E734FE3AAA0369B6515DFAE">
    <w:name w:val="9E41CBF09E734FE3AAA0369B6515DFAE"/>
  </w:style>
  <w:style w:type="paragraph" w:customStyle="1" w:styleId="72159DA4BA5945A6B18DAA23EC1FFDC8">
    <w:name w:val="72159DA4BA5945A6B18DAA23EC1FFDC8"/>
  </w:style>
  <w:style w:type="paragraph" w:customStyle="1" w:styleId="7A0E62CCCE694B68BF6E9694035977A9">
    <w:name w:val="7A0E62CCCE694B68BF6E9694035977A9"/>
  </w:style>
  <w:style w:type="paragraph" w:customStyle="1" w:styleId="70246364E55143C0A4502D9E9D3686D5">
    <w:name w:val="70246364E55143C0A4502D9E9D3686D5"/>
  </w:style>
  <w:style w:type="paragraph" w:customStyle="1" w:styleId="CA594E2195794F099016417905EEB9D6">
    <w:name w:val="CA594E2195794F099016417905EEB9D6"/>
  </w:style>
  <w:style w:type="paragraph" w:customStyle="1" w:styleId="2CC96D76810142CDBE8F2215CBA9D533">
    <w:name w:val="2CC96D76810142CDBE8F2215CBA9D533"/>
  </w:style>
  <w:style w:type="paragraph" w:customStyle="1" w:styleId="D5B734C2B0BF4ABCB7F210AA28081B7F">
    <w:name w:val="D5B734C2B0BF4ABCB7F210AA28081B7F"/>
  </w:style>
  <w:style w:type="paragraph" w:customStyle="1" w:styleId="B0C00B63BE8449C7AB1D861CEB5EC0E0">
    <w:name w:val="B0C00B63BE8449C7AB1D861CEB5EC0E0"/>
  </w:style>
  <w:style w:type="paragraph" w:customStyle="1" w:styleId="B015EF8B09604A47B9090D3F5BD60FA1">
    <w:name w:val="B015EF8B09604A47B9090D3F5BD60FA1"/>
  </w:style>
  <w:style w:type="paragraph" w:customStyle="1" w:styleId="04EAD95EE5184E6D97C13A4FA9285DCC">
    <w:name w:val="04EAD95EE5184E6D97C13A4FA9285DCC"/>
  </w:style>
  <w:style w:type="paragraph" w:customStyle="1" w:styleId="C47576B8905147E88F046A0EE611754A">
    <w:name w:val="C47576B8905147E88F046A0EE611754A"/>
  </w:style>
  <w:style w:type="paragraph" w:customStyle="1" w:styleId="A33C34EB0C4F4D059613D180716D5475">
    <w:name w:val="A33C34EB0C4F4D059613D180716D5475"/>
  </w:style>
  <w:style w:type="paragraph" w:customStyle="1" w:styleId="D9D2B838AF2F4D4CB49AC304C87D8C59">
    <w:name w:val="D9D2B838AF2F4D4CB49AC304C87D8C59"/>
  </w:style>
  <w:style w:type="paragraph" w:customStyle="1" w:styleId="C8EFAAA9D00741CDB7D7B5C32FC2B1C4">
    <w:name w:val="C8EFAAA9D00741CDB7D7B5C32FC2B1C4"/>
  </w:style>
  <w:style w:type="paragraph" w:customStyle="1" w:styleId="01D65E81638A4FD0A2B8203235480487">
    <w:name w:val="01D65E81638A4FD0A2B8203235480487"/>
  </w:style>
  <w:style w:type="paragraph" w:customStyle="1" w:styleId="9CB3128C6E2E40C4A98007117C082B56">
    <w:name w:val="9CB3128C6E2E40C4A98007117C082B56"/>
  </w:style>
  <w:style w:type="paragraph" w:customStyle="1" w:styleId="50960F646B2E4BC8A1350646DD2FB715">
    <w:name w:val="50960F646B2E4BC8A1350646DD2FB715"/>
  </w:style>
  <w:style w:type="paragraph" w:customStyle="1" w:styleId="65F84E45A63E459A901B39992ECFA55E">
    <w:name w:val="65F84E45A63E459A901B39992ECFA55E"/>
  </w:style>
  <w:style w:type="paragraph" w:customStyle="1" w:styleId="1096B9F666A049E3AE6E1AC7EB5D8C5B">
    <w:name w:val="1096B9F666A049E3AE6E1AC7EB5D8C5B"/>
  </w:style>
  <w:style w:type="paragraph" w:customStyle="1" w:styleId="4A6298D79D19424299F9C5D11BB4EDBD">
    <w:name w:val="4A6298D79D19424299F9C5D11BB4EDBD"/>
  </w:style>
  <w:style w:type="paragraph" w:customStyle="1" w:styleId="3F49C09E1C80448BB1791D81D4A8F865">
    <w:name w:val="3F49C09E1C80448BB1791D81D4A8F865"/>
  </w:style>
  <w:style w:type="paragraph" w:customStyle="1" w:styleId="784C3353DF2F48E2AC80C7B3F694D20C">
    <w:name w:val="784C3353DF2F48E2AC80C7B3F694D20C"/>
  </w:style>
  <w:style w:type="paragraph" w:customStyle="1" w:styleId="0D85EA1A1C0D4713BFCCB4CD1C20B345">
    <w:name w:val="0D85EA1A1C0D4713BFCCB4CD1C20B345"/>
  </w:style>
  <w:style w:type="paragraph" w:customStyle="1" w:styleId="2DE235CCF343495EA5D1CF89B37926D4">
    <w:name w:val="2DE235CCF343495EA5D1CF89B37926D4"/>
  </w:style>
  <w:style w:type="paragraph" w:customStyle="1" w:styleId="E2BA5BADBEFE444E8BE7B4175E793ABC">
    <w:name w:val="E2BA5BADBEFE444E8BE7B4175E793ABC"/>
  </w:style>
  <w:style w:type="paragraph" w:customStyle="1" w:styleId="72942B3D69D54E6F806FFD44417AD8EA">
    <w:name w:val="72942B3D69D54E6F806FFD44417AD8EA"/>
  </w:style>
  <w:style w:type="paragraph" w:customStyle="1" w:styleId="AC2639F6CA4F4D7D800C79688A0EADD5">
    <w:name w:val="AC2639F6CA4F4D7D800C79688A0EADD5"/>
  </w:style>
  <w:style w:type="paragraph" w:customStyle="1" w:styleId="85BC36C5EFAC4BD19A1E82A1C530852B">
    <w:name w:val="85BC36C5EFAC4BD19A1E82A1C530852B"/>
  </w:style>
  <w:style w:type="paragraph" w:customStyle="1" w:styleId="A08433F70FD14099BCE17118200528E7">
    <w:name w:val="A08433F70FD14099BCE17118200528E7"/>
  </w:style>
  <w:style w:type="paragraph" w:customStyle="1" w:styleId="35FA0BBD6EE74E999410DCF6602D56BB">
    <w:name w:val="35FA0BBD6EE74E999410DCF6602D56BB"/>
  </w:style>
  <w:style w:type="paragraph" w:customStyle="1" w:styleId="4FB3549CCCEC4D409BFEDD46517D6A64">
    <w:name w:val="4FB3549CCCEC4D409BFEDD46517D6A64"/>
  </w:style>
  <w:style w:type="paragraph" w:customStyle="1" w:styleId="E77B580F198A4056A4A0CE648E8EAFD7">
    <w:name w:val="E77B580F198A4056A4A0CE648E8EAFD7"/>
  </w:style>
  <w:style w:type="paragraph" w:customStyle="1" w:styleId="9D98124EC3D642938AF33B0007F5B0C4">
    <w:name w:val="9D98124EC3D642938AF33B0007F5B0C4"/>
  </w:style>
  <w:style w:type="paragraph" w:customStyle="1" w:styleId="FE7929B8538F4A629863609FA76E2D2A">
    <w:name w:val="FE7929B8538F4A629863609FA76E2D2A"/>
  </w:style>
  <w:style w:type="paragraph" w:customStyle="1" w:styleId="D61EBA99C34B4E42BB4BBEE04EBA312D">
    <w:name w:val="D61EBA99C34B4E42BB4BBEE04EBA312D"/>
  </w:style>
  <w:style w:type="paragraph" w:customStyle="1" w:styleId="86E83E94AC414737B6E8574A11EC3883">
    <w:name w:val="86E83E94AC414737B6E8574A11EC3883"/>
  </w:style>
  <w:style w:type="paragraph" w:customStyle="1" w:styleId="F149C4556D934EFD8F30DFB01CC21E07">
    <w:name w:val="F149C4556D934EFD8F30DFB01CC21E07"/>
  </w:style>
  <w:style w:type="paragraph" w:customStyle="1" w:styleId="67CBCCEE1EBA41718B7DFDB3A6A5D92F">
    <w:name w:val="67CBCCEE1EBA41718B7DFDB3A6A5D92F"/>
  </w:style>
  <w:style w:type="paragraph" w:customStyle="1" w:styleId="5C7D6644CED74C38843E48FA37F25943">
    <w:name w:val="5C7D6644CED74C38843E48FA37F25943"/>
  </w:style>
  <w:style w:type="paragraph" w:customStyle="1" w:styleId="7887E764CA734954AEC51851B3AAF502">
    <w:name w:val="7887E764CA734954AEC51851B3AAF502"/>
  </w:style>
  <w:style w:type="paragraph" w:customStyle="1" w:styleId="CA9AF8F548B740E3963DD7F90213FFA8">
    <w:name w:val="CA9AF8F548B740E3963DD7F90213FFA8"/>
  </w:style>
  <w:style w:type="paragraph" w:customStyle="1" w:styleId="1689519927AA482B850BF90921DBE7AB">
    <w:name w:val="1689519927AA482B850BF90921DBE7AB"/>
  </w:style>
  <w:style w:type="paragraph" w:customStyle="1" w:styleId="A642977C92684FC29AF14AD13AC8C5F3">
    <w:name w:val="A642977C92684FC29AF14AD13AC8C5F3"/>
  </w:style>
  <w:style w:type="paragraph" w:customStyle="1" w:styleId="91CA9699959B493E9852CA3E111BC1A1">
    <w:name w:val="91CA9699959B493E9852CA3E111BC1A1"/>
  </w:style>
  <w:style w:type="paragraph" w:customStyle="1" w:styleId="E64333FEC086444FB588689488BBBAB4">
    <w:name w:val="E64333FEC086444FB588689488BBBAB4"/>
  </w:style>
  <w:style w:type="paragraph" w:customStyle="1" w:styleId="21DA865B3CBD4D5B923C091A5C8F4A69">
    <w:name w:val="21DA865B3CBD4D5B923C091A5C8F4A69"/>
  </w:style>
  <w:style w:type="paragraph" w:customStyle="1" w:styleId="EF9AEE2BFD9C4E669FBCE2772810959D">
    <w:name w:val="EF9AEE2BFD9C4E669FBCE2772810959D"/>
  </w:style>
  <w:style w:type="paragraph" w:customStyle="1" w:styleId="4F283F8F6F1D42D69FFCB731DB967CF8">
    <w:name w:val="4F283F8F6F1D42D69FFCB731DB967CF8"/>
  </w:style>
  <w:style w:type="paragraph" w:customStyle="1" w:styleId="AE7158E739D146D7B2D02BBABF7ABD81">
    <w:name w:val="AE7158E739D146D7B2D02BBABF7ABD81"/>
  </w:style>
  <w:style w:type="paragraph" w:customStyle="1" w:styleId="756074899BE041BB94A1ED7D7C9536CD">
    <w:name w:val="756074899BE041BB94A1ED7D7C9536CD"/>
  </w:style>
  <w:style w:type="paragraph" w:customStyle="1" w:styleId="63F11BC7D5DC413889CC656FFB06DA56">
    <w:name w:val="63F11BC7D5DC413889CC656FFB06DA56"/>
  </w:style>
  <w:style w:type="paragraph" w:customStyle="1" w:styleId="3444BF416D30455FA55776B8B03963DA">
    <w:name w:val="3444BF416D30455FA55776B8B03963DA"/>
  </w:style>
  <w:style w:type="paragraph" w:customStyle="1" w:styleId="0095A208CAE449FB970E8DD91F2C5FE2">
    <w:name w:val="0095A208CAE449FB970E8DD91F2C5FE2"/>
  </w:style>
  <w:style w:type="paragraph" w:customStyle="1" w:styleId="462F7024EF904BF1B98F933272A10C76">
    <w:name w:val="462F7024EF904BF1B98F933272A10C76"/>
  </w:style>
  <w:style w:type="paragraph" w:customStyle="1" w:styleId="383DDA245F3E46E49AD33234C71D12E0">
    <w:name w:val="383DDA245F3E46E49AD33234C71D12E0"/>
  </w:style>
  <w:style w:type="paragraph" w:customStyle="1" w:styleId="C7C2C44A47BD431F8C421FED32C5439A">
    <w:name w:val="C7C2C44A47BD431F8C421FED32C5439A"/>
  </w:style>
  <w:style w:type="character" w:styleId="Strong">
    <w:name w:val="Strong"/>
    <w:uiPriority w:val="22"/>
    <w:qFormat/>
    <w:rPr>
      <w:b/>
      <w:bCs/>
    </w:rPr>
  </w:style>
  <w:style w:type="paragraph" w:customStyle="1" w:styleId="8CAD4B12B90A4EE3AF8DE8B2600C068A">
    <w:name w:val="8CAD4B12B90A4EE3AF8DE8B2600C068A"/>
  </w:style>
  <w:style w:type="paragraph" w:customStyle="1" w:styleId="BD619B4A07C245CDA4CE4CA812EA88AB">
    <w:name w:val="BD619B4A07C245CDA4CE4CA812EA88AB"/>
  </w:style>
  <w:style w:type="paragraph" w:customStyle="1" w:styleId="D8CAA7E78D7F4273BDDF698886CFF1AE">
    <w:name w:val="D8CAA7E78D7F4273BDDF698886CFF1AE"/>
  </w:style>
  <w:style w:type="paragraph" w:customStyle="1" w:styleId="3E2DE0D7E3A3446B8EDFF9FAD183DA95">
    <w:name w:val="3E2DE0D7E3A3446B8EDFF9FAD183DA95"/>
  </w:style>
  <w:style w:type="paragraph" w:customStyle="1" w:styleId="21FBB5E92F7845E6AB39F83A2989F527">
    <w:name w:val="21FBB5E92F7845E6AB39F83A2989F527"/>
  </w:style>
  <w:style w:type="paragraph" w:customStyle="1" w:styleId="4CAC1041D5B64D30B5FDA64BD398DCC3">
    <w:name w:val="4CAC1041D5B64D30B5FDA64BD398DCC3"/>
  </w:style>
  <w:style w:type="paragraph" w:customStyle="1" w:styleId="688729DA77A04A2183696AE2FE2A726D">
    <w:name w:val="688729DA77A04A2183696AE2FE2A726D"/>
  </w:style>
  <w:style w:type="paragraph" w:customStyle="1" w:styleId="CE6B0BAC7D394DEC858263EC90C548D6">
    <w:name w:val="CE6B0BAC7D394DEC858263EC90C548D6"/>
  </w:style>
  <w:style w:type="paragraph" w:customStyle="1" w:styleId="F26036FD1F3643AFBA06B903D3E9A596">
    <w:name w:val="F26036FD1F3643AFBA06B903D3E9A596"/>
  </w:style>
  <w:style w:type="paragraph" w:customStyle="1" w:styleId="D8897813C82E47D6911147150B31A2BA">
    <w:name w:val="D8897813C82E47D6911147150B31A2BA"/>
  </w:style>
  <w:style w:type="paragraph" w:customStyle="1" w:styleId="E84B26D7749845F8B622E7FCE3FDDAC0">
    <w:name w:val="E84B26D7749845F8B622E7FCE3FDDAC0"/>
  </w:style>
  <w:style w:type="paragraph" w:customStyle="1" w:styleId="E8F35C074FFC4BE9AB5891F1FBBA9B75">
    <w:name w:val="E8F35C074FFC4BE9AB5891F1FBBA9B75"/>
  </w:style>
  <w:style w:type="paragraph" w:customStyle="1" w:styleId="6E28A5025F7E4D54A58726319EB97F79">
    <w:name w:val="6E28A5025F7E4D54A58726319EB97F79"/>
  </w:style>
  <w:style w:type="paragraph" w:customStyle="1" w:styleId="A68B50A53CDE4B3D8E7530AA13ABACBB">
    <w:name w:val="A68B50A53CDE4B3D8E7530AA13ABACBB"/>
  </w:style>
  <w:style w:type="paragraph" w:customStyle="1" w:styleId="08DA6227FD2645C8BA20E82E6B06BCEE">
    <w:name w:val="08DA6227FD2645C8BA20E82E6B06BCEE"/>
  </w:style>
  <w:style w:type="paragraph" w:customStyle="1" w:styleId="BD8B36AF21FC455E9EB7BAFCB4380A98">
    <w:name w:val="BD8B36AF21FC455E9EB7BAFCB4380A98"/>
  </w:style>
  <w:style w:type="paragraph" w:customStyle="1" w:styleId="E8C2D63DEADF4CC9A7FCF2029FC9B565">
    <w:name w:val="E8C2D63DEADF4CC9A7FCF2029FC9B565"/>
  </w:style>
  <w:style w:type="paragraph" w:customStyle="1" w:styleId="329130EAD5E548699967F7A3F4D82BB9">
    <w:name w:val="329130EAD5E548699967F7A3F4D82BB9"/>
  </w:style>
  <w:style w:type="paragraph" w:customStyle="1" w:styleId="D39C355F786D437BAB6430D64AA73BC7">
    <w:name w:val="D39C355F786D437BAB6430D64AA73BC7"/>
  </w:style>
  <w:style w:type="paragraph" w:customStyle="1" w:styleId="81030C85F87046B889533D05AACB76D3">
    <w:name w:val="81030C85F87046B889533D05AACB76D3"/>
  </w:style>
  <w:style w:type="paragraph" w:customStyle="1" w:styleId="94C5AC0B239E4829BE261B9328E60EB4">
    <w:name w:val="94C5AC0B239E4829BE261B9328E60EB4"/>
  </w:style>
  <w:style w:type="paragraph" w:customStyle="1" w:styleId="CF00A8B4C33B440EB524C98B99E357F7">
    <w:name w:val="CF00A8B4C33B440EB524C98B99E357F7"/>
  </w:style>
  <w:style w:type="paragraph" w:customStyle="1" w:styleId="52A80AD2B79848298DF598C10AE4605F">
    <w:name w:val="52A80AD2B79848298DF598C10AE4605F"/>
  </w:style>
  <w:style w:type="paragraph" w:customStyle="1" w:styleId="D23B1FC38167476698F332669D5C933D">
    <w:name w:val="D23B1FC38167476698F332669D5C933D"/>
  </w:style>
  <w:style w:type="paragraph" w:customStyle="1" w:styleId="F6ED12CC689843F7AACAE32DBC620156">
    <w:name w:val="F6ED12CC689843F7AACAE32DBC620156"/>
  </w:style>
  <w:style w:type="paragraph" w:customStyle="1" w:styleId="2F72619433D2420E990F59658E8F86FF">
    <w:name w:val="2F72619433D2420E990F59658E8F86FF"/>
  </w:style>
  <w:style w:type="paragraph" w:customStyle="1" w:styleId="ADDE1E5908CA461CB6888D81AE64BA6C">
    <w:name w:val="ADDE1E5908CA461CB6888D81AE64BA6C"/>
  </w:style>
  <w:style w:type="paragraph" w:customStyle="1" w:styleId="D11A7ED796A0426A83B515D4B5D7C089">
    <w:name w:val="D11A7ED796A0426A83B515D4B5D7C089"/>
  </w:style>
  <w:style w:type="paragraph" w:customStyle="1" w:styleId="4805E791EF2B4174BB675F9CF34D7235">
    <w:name w:val="4805E791EF2B4174BB675F9CF34D7235"/>
  </w:style>
  <w:style w:type="paragraph" w:customStyle="1" w:styleId="DA0F9A5E6EBC4B0DB8D226F7C0142592">
    <w:name w:val="DA0F9A5E6EBC4B0DB8D226F7C0142592"/>
  </w:style>
  <w:style w:type="paragraph" w:customStyle="1" w:styleId="BCE15CE629794D699286BC8438E27091">
    <w:name w:val="BCE15CE629794D699286BC8438E27091"/>
  </w:style>
  <w:style w:type="paragraph" w:customStyle="1" w:styleId="CD3818BBEDA64CBFB53ED8BAD199D3D1">
    <w:name w:val="CD3818BBEDA64CBFB53ED8BAD199D3D1"/>
  </w:style>
  <w:style w:type="paragraph" w:customStyle="1" w:styleId="C98F442E4A454FA8A2F2332B414DDC9A">
    <w:name w:val="C98F442E4A454FA8A2F2332B414DDC9A"/>
  </w:style>
  <w:style w:type="paragraph" w:customStyle="1" w:styleId="45023490406C4B90815FF64B15D4FDA7">
    <w:name w:val="45023490406C4B90815FF64B15D4FDA7"/>
  </w:style>
  <w:style w:type="paragraph" w:customStyle="1" w:styleId="C31EACCB5F2C4A528ECA4D0889C0BFBE">
    <w:name w:val="C31EACCB5F2C4A528ECA4D0889C0BFBE"/>
  </w:style>
  <w:style w:type="paragraph" w:customStyle="1" w:styleId="2D518AB50D814FF7BA56E4CAC943911F">
    <w:name w:val="2D518AB50D814FF7BA56E4CAC943911F"/>
  </w:style>
  <w:style w:type="paragraph" w:customStyle="1" w:styleId="252C3001838C425C98ABE720CB419A93">
    <w:name w:val="252C3001838C425C98ABE720CB419A93"/>
  </w:style>
  <w:style w:type="paragraph" w:customStyle="1" w:styleId="8974E8299243458281F3F0DEA8222DA6">
    <w:name w:val="8974E8299243458281F3F0DEA8222DA6"/>
  </w:style>
  <w:style w:type="paragraph" w:customStyle="1" w:styleId="5B6B3ACEBDC442229BFE662A50B32DEF">
    <w:name w:val="5B6B3ACEBDC442229BFE662A50B32DEF"/>
  </w:style>
  <w:style w:type="paragraph" w:customStyle="1" w:styleId="9268E227DFFC41B8880BC75AF6276EC6">
    <w:name w:val="9268E227DFFC41B8880BC75AF6276EC6"/>
  </w:style>
  <w:style w:type="paragraph" w:customStyle="1" w:styleId="1C2419A026F347FF839C4E7FAAFFA125">
    <w:name w:val="1C2419A026F347FF839C4E7FAAFFA125"/>
  </w:style>
  <w:style w:type="paragraph" w:customStyle="1" w:styleId="93B7766A898B4C0FA8A098128322CC0B">
    <w:name w:val="93B7766A898B4C0FA8A098128322CC0B"/>
  </w:style>
  <w:style w:type="paragraph" w:customStyle="1" w:styleId="1946694AACF8435A9AB5BAAF683318A0">
    <w:name w:val="1946694AACF8435A9AB5BAAF683318A0"/>
  </w:style>
  <w:style w:type="paragraph" w:customStyle="1" w:styleId="BCCAF5A672FC41E1AE504ADBB97A686E">
    <w:name w:val="BCCAF5A672FC41E1AE504ADBB97A686E"/>
  </w:style>
  <w:style w:type="paragraph" w:customStyle="1" w:styleId="91A29532BE3A49C0A9FB1D5972691D08">
    <w:name w:val="91A29532BE3A49C0A9FB1D5972691D08"/>
  </w:style>
  <w:style w:type="paragraph" w:customStyle="1" w:styleId="D9CB502BF7984EB98DF0A9ABB81ECDF5">
    <w:name w:val="D9CB502BF7984EB98DF0A9ABB81ECDF5"/>
  </w:style>
  <w:style w:type="paragraph" w:customStyle="1" w:styleId="F0F5AB8C7E3F4B68B472FEB02755CD7E">
    <w:name w:val="F0F5AB8C7E3F4B68B472FEB02755CD7E"/>
  </w:style>
  <w:style w:type="paragraph" w:customStyle="1" w:styleId="BE696FF2BEBB48C1AFE7CF120E5739A7">
    <w:name w:val="BE696FF2BEBB48C1AFE7CF120E5739A7"/>
  </w:style>
  <w:style w:type="paragraph" w:customStyle="1" w:styleId="C3F35B3D7F1F4D0CA730DBCA46FCDEDD">
    <w:name w:val="C3F35B3D7F1F4D0CA730DBCA46FCDEDD"/>
  </w:style>
  <w:style w:type="paragraph" w:customStyle="1" w:styleId="52861BB49A3649E1819E8FA073CE4067">
    <w:name w:val="52861BB49A3649E1819E8FA073CE4067"/>
  </w:style>
  <w:style w:type="paragraph" w:customStyle="1" w:styleId="678730D26281401E8E58AED333E0FDAD">
    <w:name w:val="678730D26281401E8E58AED333E0FDAD"/>
  </w:style>
  <w:style w:type="paragraph" w:customStyle="1" w:styleId="7C3C11B575E043C5AE3075D653CE07F0">
    <w:name w:val="7C3C11B575E043C5AE3075D653CE07F0"/>
  </w:style>
  <w:style w:type="paragraph" w:customStyle="1" w:styleId="E54B9DB129884B88BAF5DDC8027D53FC">
    <w:name w:val="E54B9DB129884B88BAF5DDC8027D53FC"/>
  </w:style>
  <w:style w:type="paragraph" w:customStyle="1" w:styleId="F3D9EC1768E145B8BE3631A819CF2020">
    <w:name w:val="F3D9EC1768E145B8BE3631A819CF2020"/>
  </w:style>
  <w:style w:type="paragraph" w:customStyle="1" w:styleId="717078436EDC49268CA640C77AA49F12">
    <w:name w:val="717078436EDC49268CA640C77AA49F12"/>
  </w:style>
  <w:style w:type="paragraph" w:customStyle="1" w:styleId="4288C9A054FF4CA286136C75D16723DF">
    <w:name w:val="4288C9A054FF4CA286136C75D16723DF"/>
  </w:style>
  <w:style w:type="paragraph" w:customStyle="1" w:styleId="EAAD66EA7FBB4CA08D6EF615CC7265EA">
    <w:name w:val="EAAD66EA7FBB4CA08D6EF615CC7265EA"/>
  </w:style>
  <w:style w:type="paragraph" w:customStyle="1" w:styleId="9CF1210529874BB885B304372E62ABE1">
    <w:name w:val="9CF1210529874BB885B304372E62ABE1"/>
  </w:style>
  <w:style w:type="paragraph" w:customStyle="1" w:styleId="9364875E74AF4DE7BCB386A15FD77D6C">
    <w:name w:val="9364875E74AF4DE7BCB386A15FD77D6C"/>
    <w:rsid w:val="00116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{ACEE61B9-BB08-4BDD-B426-0A8A0E913C93}tf02911896_win32</Template>
  <TotalTime>0</TotalTime>
  <Pages>3</Pages>
  <Words>464</Words>
  <Characters>2699</Characters>
  <Application>Microsoft Office Word</Application>
  <DocSecurity>0</DocSecurity>
  <Lines>84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2024-12-17T19:05:00Z</dcterms:created>
  <dcterms:modified xsi:type="dcterms:W3CDTF">2024-12-17T19:05:00Z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1bae1f68-6350-46f2-8779-fea00a77b510</vt:lpwstr>
  </property>
</Properties>
</file>